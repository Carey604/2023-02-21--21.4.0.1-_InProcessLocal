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3" w:type="dxa"/>
        <w:tblLook w:val="04A0" w:firstRow="1" w:lastRow="0" w:firstColumn="1" w:lastColumn="0" w:noHBand="0" w:noVBand="1"/>
      </w:tblPr>
      <w:tblGrid>
        <w:gridCol w:w="4329"/>
        <w:gridCol w:w="1082"/>
        <w:gridCol w:w="4802"/>
      </w:tblGrid>
      <w:tr w:rsidRPr="006303FC" w:rsidR="006303FC" w:rsidTr="00087158" w14:paraId="13D42A25" w14:textId="77777777">
        <w:trPr>
          <w:trHeight w:val="286"/>
        </w:trPr>
        <w:tc>
          <w:tcPr>
            <w:tcW w:w="4329" w:type="dxa"/>
            <w:tcBorders>
              <w:top w:val="nil"/>
              <w:left w:val="nil"/>
              <w:bottom w:val="nil"/>
              <w:right w:val="nil"/>
            </w:tcBorders>
            <w:shd w:val="clear" w:color="auto" w:fill="000000" w:themeFill="text1"/>
            <w:noWrap/>
            <w:vAlign w:val="bottom"/>
            <w:hideMark/>
          </w:tcPr>
          <w:p w:rsidRPr="006303FC" w:rsidR="006303FC" w:rsidP="006303FC" w:rsidRDefault="006303FC" w14:paraId="47878987" w14:textId="540B942F">
            <w:pPr>
              <w:spacing w:after="0"/>
              <w:rPr>
                <w:rFonts w:ascii="Tahoma" w:hAnsi="Tahoma" w:eastAsia="Times New Roman" w:cs="Tahoma"/>
                <w:b/>
                <w:bCs/>
                <w:color w:val="FFFFFF"/>
                <w:lang w:val="en-CA" w:eastAsia="en-CA"/>
              </w:rPr>
            </w:pPr>
            <w:r w:rsidRPr="006303FC">
              <w:rPr>
                <w:rFonts w:ascii="Tahoma" w:hAnsi="Tahoma" w:eastAsia="Times New Roman" w:cs="Tahoma"/>
                <w:b/>
                <w:bCs/>
                <w:color w:val="FFFFFF"/>
                <w:lang w:val="en-CA" w:eastAsia="en-CA"/>
              </w:rPr>
              <w:t>Supplier</w:t>
            </w:r>
            <w:r w:rsidR="00514CD5">
              <w:rPr>
                <w:rFonts w:ascii="Tahoma" w:hAnsi="Tahoma" w:eastAsia="Times New Roman" w:cs="Tahoma"/>
                <w:b/>
                <w:bCs/>
                <w:color w:val="FFFFFF"/>
                <w:lang w:val="en-CA" w:eastAsia="en-CA"/>
              </w:rPr>
              <w:t>:</w:t>
            </w:r>
          </w:p>
        </w:tc>
        <w:tc>
          <w:tcPr>
            <w:tcW w:w="1082" w:type="dxa"/>
            <w:tcBorders>
              <w:top w:val="nil"/>
              <w:left w:val="nil"/>
              <w:bottom w:val="nil"/>
              <w:right w:val="nil"/>
            </w:tcBorders>
            <w:shd w:val="clear" w:color="auto" w:fill="auto"/>
            <w:noWrap/>
            <w:vAlign w:val="bottom"/>
            <w:hideMark/>
          </w:tcPr>
          <w:p w:rsidRPr="006303FC" w:rsidR="006303FC" w:rsidP="006303FC" w:rsidRDefault="006303FC" w14:paraId="35B3E9C5" w14:textId="77777777">
            <w:pPr>
              <w:spacing w:after="0"/>
              <w:rPr>
                <w:rFonts w:ascii="Tahoma" w:hAnsi="Tahoma" w:eastAsia="Times New Roman" w:cs="Tahoma"/>
                <w:b/>
                <w:bCs/>
                <w:color w:val="FFFFFF"/>
                <w:lang w:val="en-CA" w:eastAsia="en-CA"/>
              </w:rPr>
            </w:pPr>
          </w:p>
        </w:tc>
        <w:tc>
          <w:tcPr>
            <w:tcW w:w="4802" w:type="dxa"/>
            <w:tcBorders>
              <w:top w:val="nil"/>
              <w:left w:val="nil"/>
              <w:bottom w:val="nil"/>
              <w:right w:val="nil"/>
            </w:tcBorders>
            <w:shd w:val="clear" w:color="auto" w:fill="000000" w:themeFill="text1"/>
            <w:noWrap/>
            <w:vAlign w:val="bottom"/>
            <w:hideMark/>
          </w:tcPr>
          <w:p w:rsidRPr="006303FC" w:rsidR="006303FC" w:rsidP="006303FC" w:rsidRDefault="006303FC" w14:paraId="521BE95B" w14:textId="77777777">
            <w:pPr>
              <w:spacing w:after="0"/>
              <w:rPr>
                <w:rFonts w:ascii="Tahoma" w:hAnsi="Tahoma" w:eastAsia="Times New Roman" w:cs="Tahoma"/>
                <w:b/>
                <w:bCs/>
                <w:color w:val="FFFFFF"/>
                <w:lang w:val="en-CA" w:eastAsia="en-CA"/>
              </w:rPr>
            </w:pPr>
            <w:r w:rsidRPr="006303FC">
              <w:rPr>
                <w:rFonts w:ascii="Tahoma" w:hAnsi="Tahoma" w:eastAsia="Times New Roman" w:cs="Tahoma"/>
                <w:b/>
                <w:bCs/>
                <w:color w:val="FFFFFF"/>
                <w:lang w:val="en-CA" w:eastAsia="en-CA"/>
              </w:rPr>
              <w:t>Ship To:</w:t>
            </w:r>
          </w:p>
        </w:tc>
      </w:tr>
    </w:tbl>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395"/>
        <w:gridCol w:w="992"/>
        <w:gridCol w:w="4961"/>
      </w:tblGrid>
      <w:tr w:rsidR="00240102" w:rsidTr="000253FD" w14:paraId="6813B318" w14:textId="77777777">
        <w:trPr>
          <w:trHeight w:val="285"/>
        </w:trPr>
        <w:sdt>
          <w:sdtPr>
            <w:rPr>
              <w:rFonts w:cstheme="minorHAnsi"/>
            </w:rPr>
            <w:alias w:val="#Nav: /Purchase_Header/BuyFromAddr1"/>
            <w:tag w:val="#Nav: CAT_Standard_Purchase_Order/50100"/>
            <w:id w:val="1115949697"/>
            <w:placeholder>
              <w:docPart w:val="BBE4CFD96C324F94864024F9AC791D1E"/>
            </w:placeholder>
            <w:dataBinding w:prefixMappings="xmlns:ns0='urn:microsoft-dynamics-nav/reports/CAT_Standard_Purchase_Order/50100/'" w:xpath="/ns0:NavWordReportXmlPart[1]/ns0:Purchase_Header[1]/ns0:BuyFromAddr1[1]" w:storeItemID="{2B1177CF-D12E-46C3-B7E7-71A27EEA5577}"/>
            <w:text/>
          </w:sdtPr>
          <w:sdtEndPr/>
          <w:sdtContent>
            <w:tc>
              <w:tcPr>
                <w:tcW w:w="4395" w:type="dxa"/>
              </w:tcPr>
              <w:p w:rsidRPr="008E6A01" w:rsidR="00240102" w:rsidP="001B6E6D" w:rsidRDefault="00240102" w14:paraId="5B456D84" w14:textId="77777777">
                <w:pPr>
                  <w:pStyle w:val="NoSpacing"/>
                  <w:rPr>
                    <w:rFonts w:cstheme="minorHAnsi"/>
                  </w:rPr>
                </w:pPr>
                <w:r>
                  <w:rPr>
                    <w:rFonts w:cstheme="minorHAnsi"/>
                  </w:rPr>
                  <w:t>BuyFromAddr1</w:t>
                </w:r>
              </w:p>
            </w:tc>
          </w:sdtContent>
        </w:sdt>
        <w:tc>
          <w:tcPr>
            <w:tcW w:w="992" w:type="dxa"/>
          </w:tcPr>
          <w:p w:rsidR="00240102" w:rsidP="001B6E6D" w:rsidRDefault="00240102" w14:paraId="11873E51" w14:textId="77777777">
            <w:pPr>
              <w:pStyle w:val="NoSpacing"/>
              <w:rPr>
                <w:rFonts w:cstheme="minorHAnsi"/>
              </w:rPr>
            </w:pPr>
          </w:p>
        </w:tc>
        <w:sdt>
          <w:sdtPr>
            <w:rPr>
              <w:rFonts w:cstheme="minorHAnsi"/>
            </w:rPr>
            <w:alias w:val="#Nav: /Purchase_Header/ShipToAddr1"/>
            <w:tag w:val="#Nav: CAT_Standard_Purchase_Order/50100"/>
            <w:id w:val="2108233511"/>
            <w:placeholder>
              <w:docPart w:val="DefaultPlaceholder_-1854013440"/>
            </w:placeholder>
            <w:dataBinding w:prefixMappings="xmlns:ns0='urn:microsoft-dynamics-nav/reports/CAT_Standard_Purchase_Order/50100/'" w:xpath="/ns0:NavWordReportXmlPart[1]/ns0:Purchase_Header[1]/ns0:ShipToAddr1[1]" w:storeItemID="{2B1177CF-D12E-46C3-B7E7-71A27EEA5577}"/>
            <w:text/>
          </w:sdtPr>
          <w:sdtEndPr/>
          <w:sdtContent>
            <w:tc>
              <w:tcPr>
                <w:tcW w:w="4961" w:type="dxa"/>
              </w:tcPr>
              <w:p w:rsidRPr="008E6A01" w:rsidR="00240102" w:rsidP="001B6E6D" w:rsidRDefault="0032583C" w14:paraId="0C6E6958" w14:textId="34BC82A4">
                <w:pPr>
                  <w:pStyle w:val="NoSpacing"/>
                  <w:rPr>
                    <w:rFonts w:cstheme="minorHAnsi"/>
                  </w:rPr>
                </w:pPr>
                <w:r>
                  <w:rPr>
                    <w:rFonts w:cstheme="minorHAnsi"/>
                  </w:rPr>
                  <w:t>ShipToAddr1</w:t>
                </w:r>
              </w:p>
            </w:tc>
          </w:sdtContent>
        </w:sdt>
      </w:tr>
      <w:tr w:rsidR="00240102" w:rsidTr="000253FD" w14:paraId="00D764D8" w14:textId="77777777">
        <w:trPr>
          <w:trHeight w:val="285"/>
        </w:trPr>
        <w:sdt>
          <w:sdtPr>
            <w:rPr>
              <w:rFonts w:cstheme="minorHAnsi"/>
            </w:rPr>
            <w:alias w:val="#Nav: /Purchase_Header/BuyFromAddr3"/>
            <w:tag w:val="#Nav: CAT_Standard_Purchase_Order/50100"/>
            <w:id w:val="1819614024"/>
            <w:placeholder>
              <w:docPart w:val="F70BF688A69743DDB2CF54699E60C3A1"/>
            </w:placeholder>
            <w:dataBinding w:prefixMappings="xmlns:ns0='urn:microsoft-dynamics-nav/reports/CAT_Standard_Purchase_Order/50100/'" w:xpath="/ns0:NavWordReportXmlPart[1]/ns0:Purchase_Header[1]/ns0:BuyFromAddr3[1]" w:storeItemID="{2B1177CF-D12E-46C3-B7E7-71A27EEA5577}"/>
            <w:text/>
          </w:sdtPr>
          <w:sdtEndPr/>
          <w:sdtContent>
            <w:tc>
              <w:tcPr>
                <w:tcW w:w="4395" w:type="dxa"/>
              </w:tcPr>
              <w:p w:rsidRPr="008E6A01" w:rsidR="00240102" w:rsidP="001B6E6D" w:rsidRDefault="00805BEF" w14:paraId="56CA85C6" w14:textId="2FB0264D">
                <w:pPr>
                  <w:pStyle w:val="NoSpacing"/>
                  <w:rPr>
                    <w:rFonts w:cstheme="minorHAnsi"/>
                  </w:rPr>
                </w:pPr>
                <w:r w:rsidRPr="008E6A01">
                  <w:rPr>
                    <w:rFonts w:cstheme="minorHAnsi"/>
                  </w:rPr>
                  <w:t>BuyFromAddr3</w:t>
                </w:r>
              </w:p>
            </w:tc>
          </w:sdtContent>
        </w:sdt>
        <w:tc>
          <w:tcPr>
            <w:tcW w:w="992" w:type="dxa"/>
          </w:tcPr>
          <w:p w:rsidR="00240102" w:rsidP="001B6E6D" w:rsidRDefault="00240102" w14:paraId="327AD68C" w14:textId="77777777">
            <w:pPr>
              <w:pStyle w:val="NoSpacing"/>
              <w:rPr>
                <w:rFonts w:cstheme="minorHAnsi"/>
              </w:rPr>
            </w:pPr>
          </w:p>
        </w:tc>
        <w:sdt>
          <w:sdtPr>
            <w:rPr>
              <w:rFonts w:cstheme="minorHAnsi"/>
            </w:rPr>
            <w:alias w:val="#Nav: /Purchase_Header/ShipToAddr2"/>
            <w:tag w:val="#Nav: CAT_Standard_Purchase_Order/50100"/>
            <w:id w:val="1926677567"/>
            <w:placeholder>
              <w:docPart w:val="DefaultPlaceholder_-1854013440"/>
            </w:placeholder>
            <w:dataBinding w:prefixMappings="xmlns:ns0='urn:microsoft-dynamics-nav/reports/CAT_Standard_Purchase_Order/50100/'" w:xpath="/ns0:NavWordReportXmlPart[1]/ns0:Purchase_Header[1]/ns0:ShipToAddr2[1]" w:storeItemID="{2B1177CF-D12E-46C3-B7E7-71A27EEA5577}"/>
            <w:text/>
          </w:sdtPr>
          <w:sdtEndPr/>
          <w:sdtContent>
            <w:tc>
              <w:tcPr>
                <w:tcW w:w="4961" w:type="dxa"/>
              </w:tcPr>
              <w:p w:rsidRPr="008E6A01" w:rsidR="00240102" w:rsidP="001B6E6D" w:rsidRDefault="0032583C" w14:paraId="2D8575A1" w14:textId="57FA8421">
                <w:pPr>
                  <w:pStyle w:val="NoSpacing"/>
                  <w:rPr>
                    <w:rFonts w:cstheme="minorHAnsi"/>
                  </w:rPr>
                </w:pPr>
                <w:r>
                  <w:rPr>
                    <w:rFonts w:cstheme="minorHAnsi"/>
                  </w:rPr>
                  <w:t>ShipToAddr2</w:t>
                </w:r>
              </w:p>
            </w:tc>
          </w:sdtContent>
        </w:sdt>
      </w:tr>
      <w:tr w:rsidR="00240102" w:rsidTr="000253FD" w14:paraId="7D9E7DA3" w14:textId="77777777">
        <w:trPr>
          <w:trHeight w:val="285"/>
        </w:trPr>
        <w:tc>
          <w:tcPr>
            <w:tcW w:w="4395" w:type="dxa"/>
          </w:tcPr>
          <w:p w:rsidRPr="008E6A01" w:rsidR="00240102" w:rsidP="001B6E6D" w:rsidRDefault="000A68F2" w14:paraId="6244627F" w14:textId="3A2AFF5E">
            <w:pPr>
              <w:pStyle w:val="NoSpacing"/>
              <w:rPr>
                <w:rFonts w:cstheme="minorHAnsi"/>
              </w:rPr>
            </w:pPr>
            <w:sdt>
              <w:sdtPr>
                <w:rPr>
                  <w:rFonts w:cstheme="minorHAnsi"/>
                </w:rPr>
                <w:alias w:val="#Nav: /Purchase_Header/BuyFromAddr4"/>
                <w:tag w:val="#Nav: CAT_Standard_Purchase_Order/50100"/>
                <w:id w:val="-267086038"/>
                <w:placeholder>
                  <w:docPart w:val="D42526692C17435A93E839960184E8FF"/>
                </w:placeholder>
                <w:dataBinding w:prefixMappings="xmlns:ns0='urn:microsoft-dynamics-nav/reports/CAT_Standard_Purchase_Order/50100/'" w:xpath="/ns0:NavWordReportXmlPart[1]/ns0:Purchase_Header[1]/ns0:BuyFromAddr4[1]" w:storeItemID="{2B1177CF-D12E-46C3-B7E7-71A27EEA5577}"/>
                <w:text/>
              </w:sdtPr>
              <w:sdtEndPr/>
              <w:sdtContent>
                <w:r w:rsidRPr="008E6A01" w:rsidR="00805BEF">
                  <w:rPr>
                    <w:rFonts w:cstheme="minorHAnsi"/>
                  </w:rPr>
                  <w:t>BuyFromAddr4</w:t>
                </w:r>
              </w:sdtContent>
            </w:sdt>
          </w:p>
        </w:tc>
        <w:tc>
          <w:tcPr>
            <w:tcW w:w="992" w:type="dxa"/>
          </w:tcPr>
          <w:p w:rsidR="00240102" w:rsidP="001B6E6D" w:rsidRDefault="00240102" w14:paraId="74838C88" w14:textId="77777777">
            <w:pPr>
              <w:pStyle w:val="NoSpacing"/>
              <w:rPr>
                <w:rFonts w:cstheme="minorHAnsi"/>
              </w:rPr>
            </w:pPr>
          </w:p>
        </w:tc>
        <w:sdt>
          <w:sdtPr>
            <w:rPr>
              <w:rFonts w:cstheme="minorHAnsi"/>
            </w:rPr>
            <w:alias w:val="#Nav: /Purchase_Header/ShipToAddr3"/>
            <w:tag w:val="#Nav: CAT_Standard_Purchase_Order/50100"/>
            <w:id w:val="-1816482142"/>
            <w:placeholder>
              <w:docPart w:val="DefaultPlaceholder_-1854013440"/>
            </w:placeholder>
            <w:dataBinding w:prefixMappings="xmlns:ns0='urn:microsoft-dynamics-nav/reports/CAT_Standard_Purchase_Order/50100/'" w:xpath="/ns0:NavWordReportXmlPart[1]/ns0:Purchase_Header[1]/ns0:ShipToAddr3[1]" w:storeItemID="{2B1177CF-D12E-46C3-B7E7-71A27EEA5577}"/>
            <w:text/>
          </w:sdtPr>
          <w:sdtEndPr/>
          <w:sdtContent>
            <w:tc>
              <w:tcPr>
                <w:tcW w:w="4961" w:type="dxa"/>
              </w:tcPr>
              <w:p w:rsidRPr="008E6A01" w:rsidR="00240102" w:rsidP="001B6E6D" w:rsidRDefault="0032583C" w14:paraId="75B3465F" w14:textId="5C4DDECE">
                <w:pPr>
                  <w:pStyle w:val="NoSpacing"/>
                  <w:rPr>
                    <w:rFonts w:cstheme="minorHAnsi"/>
                  </w:rPr>
                </w:pPr>
                <w:r>
                  <w:rPr>
                    <w:rFonts w:cstheme="minorHAnsi"/>
                  </w:rPr>
                  <w:t>ShipToAddr3</w:t>
                </w:r>
              </w:p>
            </w:tc>
          </w:sdtContent>
        </w:sdt>
      </w:tr>
      <w:tr w:rsidR="00240102" w:rsidTr="000253FD" w14:paraId="3C2A9180" w14:textId="77777777">
        <w:trPr>
          <w:trHeight w:val="285"/>
        </w:trPr>
        <w:tc>
          <w:tcPr>
            <w:tcW w:w="4395" w:type="dxa"/>
          </w:tcPr>
          <w:p w:rsidRPr="008E6A01" w:rsidR="00240102" w:rsidP="001B6E6D" w:rsidRDefault="000A68F2" w14:paraId="4446D751" w14:textId="2CD73710">
            <w:pPr>
              <w:pStyle w:val="NoSpacing"/>
              <w:rPr>
                <w:rFonts w:cstheme="minorHAnsi"/>
              </w:rPr>
            </w:pPr>
            <w:sdt>
              <w:sdtPr>
                <w:rPr>
                  <w:rFonts w:cstheme="minorHAnsi"/>
                </w:rPr>
                <w:alias w:val="#Nav: /Purchase_Header/BuyFromAddr5"/>
                <w:tag w:val="#Nav: CAT_Standard_Purchase_Order/50100"/>
                <w:id w:val="2143303583"/>
                <w:placeholder>
                  <w:docPart w:val="44579D20162D408D9B314404C25F68CB"/>
                </w:placeholder>
                <w:dataBinding w:prefixMappings="xmlns:ns0='urn:microsoft-dynamics-nav/reports/CAT_Standard_Purchase_Order/50100/'" w:xpath="/ns0:NavWordReportXmlPart[1]/ns0:Purchase_Header[1]/ns0:BuyFromAddr5[1]" w:storeItemID="{2B1177CF-D12E-46C3-B7E7-71A27EEA5577}"/>
                <w:text/>
              </w:sdtPr>
              <w:sdtEndPr/>
              <w:sdtContent>
                <w:r w:rsidRPr="008E6A01" w:rsidR="003640BE">
                  <w:rPr>
                    <w:rFonts w:cstheme="minorHAnsi"/>
                  </w:rPr>
                  <w:t>BuyFromAddr5</w:t>
                </w:r>
              </w:sdtContent>
            </w:sdt>
            <w:r w:rsidR="00174E60">
              <w:rPr>
                <w:rFonts w:cstheme="minorHAnsi"/>
              </w:rPr>
              <w:t xml:space="preserve">, </w:t>
            </w:r>
            <w:sdt>
              <w:sdtPr>
                <w:rPr>
                  <w:rFonts w:cstheme="minorHAnsi"/>
                </w:rPr>
                <w:alias w:val="#Nav: /Purchase_Header/BuyFromAddr6"/>
                <w:tag w:val="#Nav: CAT_Standard_Purchase_Order/50100"/>
                <w:id w:val="1587039027"/>
                <w:placeholder>
                  <w:docPart w:val="15DE3E7A30BF477898A38309C4B40640"/>
                </w:placeholder>
                <w:dataBinding w:prefixMappings="xmlns:ns0='urn:microsoft-dynamics-nav/reports/CAT_Standard_Purchase_Order/50100/'" w:xpath="/ns0:NavWordReportXmlPart[1]/ns0:Purchase_Header[1]/ns0:BuyFromAddr6[1]" w:storeItemID="{2B1177CF-D12E-46C3-B7E7-71A27EEA5577}"/>
                <w:text/>
              </w:sdtPr>
              <w:sdtEndPr/>
              <w:sdtContent>
                <w:r w:rsidR="00174E60">
                  <w:rPr>
                    <w:rFonts w:cstheme="minorHAnsi"/>
                  </w:rPr>
                  <w:t>BuyFromAddr6</w:t>
                </w:r>
              </w:sdtContent>
            </w:sdt>
          </w:p>
        </w:tc>
        <w:tc>
          <w:tcPr>
            <w:tcW w:w="992" w:type="dxa"/>
          </w:tcPr>
          <w:p w:rsidR="00240102" w:rsidP="001B6E6D" w:rsidRDefault="00240102" w14:paraId="6CBF1710" w14:textId="77777777">
            <w:pPr>
              <w:pStyle w:val="NoSpacing"/>
              <w:rPr>
                <w:rFonts w:cstheme="minorHAnsi"/>
              </w:rPr>
            </w:pPr>
          </w:p>
        </w:tc>
        <w:tc>
          <w:tcPr>
            <w:tcW w:w="4961" w:type="dxa"/>
          </w:tcPr>
          <w:p w:rsidRPr="008E6A01" w:rsidR="00240102" w:rsidP="001B6E6D" w:rsidRDefault="000A68F2" w14:paraId="79E4BC71" w14:textId="5562C5F8">
            <w:pPr>
              <w:pStyle w:val="NoSpacing"/>
              <w:rPr>
                <w:rFonts w:cstheme="minorHAnsi"/>
              </w:rPr>
            </w:pPr>
            <w:sdt>
              <w:sdtPr>
                <w:rPr>
                  <w:rFonts w:cstheme="minorHAnsi"/>
                </w:rPr>
                <w:alias w:val="#Nav: /Purchase_Header/ShipToAddr4"/>
                <w:tag w:val="#Nav: CAT_Standard_Purchase_Order/50100"/>
                <w:id w:val="-1228152322"/>
                <w:placeholder>
                  <w:docPart w:val="15BA98DC0EE54867A7DE535356AB9B2C"/>
                </w:placeholder>
                <w:dataBinding w:prefixMappings="xmlns:ns0='urn:microsoft-dynamics-nav/reports/CAT_Standard_Purchase_Order/50100/'" w:xpath="/ns0:NavWordReportXmlPart[1]/ns0:Purchase_Header[1]/ns0:ShipToAddr4[1]" w:storeItemID="{2B1177CF-D12E-46C3-B7E7-71A27EEA5577}"/>
                <w:text/>
              </w:sdtPr>
              <w:sdtEndPr/>
              <w:sdtContent>
                <w:r w:rsidR="00C841A7">
                  <w:rPr>
                    <w:rFonts w:cstheme="minorHAnsi"/>
                  </w:rPr>
                  <w:t>ShipToAddr4</w:t>
                </w:r>
              </w:sdtContent>
            </w:sdt>
            <w:r w:rsidR="00A21168">
              <w:rPr>
                <w:rFonts w:cstheme="minorHAnsi"/>
              </w:rPr>
              <w:t xml:space="preserve">, </w:t>
            </w:r>
            <w:sdt>
              <w:sdtPr>
                <w:rPr>
                  <w:rFonts w:cstheme="minorHAnsi"/>
                </w:rPr>
                <w:alias w:val="#Nav: /Purchase_Header/ShipToAddr5"/>
                <w:tag w:val="#Nav: CAT_Standard_Purchase_Order/50100"/>
                <w:id w:val="-1245798156"/>
                <w:placeholder>
                  <w:docPart w:val="DefaultPlaceholder_-1854013440"/>
                </w:placeholder>
                <w:dataBinding w:prefixMappings="xmlns:ns0='urn:microsoft-dynamics-nav/reports/CAT_Standard_Purchase_Order/50100/'" w:xpath="/ns0:NavWordReportXmlPart[1]/ns0:Purchase_Header[1]/ns0:ShipToAddr5[1]" w:storeItemID="{2B1177CF-D12E-46C3-B7E7-71A27EEA5577}"/>
                <w:text/>
              </w:sdtPr>
              <w:sdtEndPr/>
              <w:sdtContent>
                <w:r w:rsidR="00A21168">
                  <w:rPr>
                    <w:rFonts w:cstheme="minorHAnsi"/>
                  </w:rPr>
                  <w:t>ShipToAddr5</w:t>
                </w:r>
              </w:sdtContent>
            </w:sdt>
          </w:p>
        </w:tc>
      </w:tr>
      <w:tr w:rsidR="00240102" w:rsidTr="000253FD" w14:paraId="7317CDA3" w14:textId="77777777">
        <w:trPr>
          <w:trHeight w:val="285"/>
        </w:trPr>
        <w:tc>
          <w:tcPr>
            <w:tcW w:w="4395" w:type="dxa"/>
          </w:tcPr>
          <w:p w:rsidRPr="008E6A01" w:rsidR="00240102" w:rsidP="001B6E6D" w:rsidRDefault="00240102" w14:paraId="481CB7F6" w14:textId="1D91FD7A">
            <w:pPr>
              <w:pStyle w:val="NoSpacing"/>
              <w:rPr>
                <w:rFonts w:cstheme="minorHAnsi"/>
              </w:rPr>
            </w:pPr>
          </w:p>
        </w:tc>
        <w:tc>
          <w:tcPr>
            <w:tcW w:w="992" w:type="dxa"/>
          </w:tcPr>
          <w:p w:rsidR="00240102" w:rsidP="001B6E6D" w:rsidRDefault="00240102" w14:paraId="10CA37C1" w14:textId="77777777">
            <w:pPr>
              <w:pStyle w:val="NoSpacing"/>
              <w:rPr>
                <w:rFonts w:cstheme="minorHAnsi"/>
              </w:rPr>
            </w:pPr>
          </w:p>
        </w:tc>
        <w:tc>
          <w:tcPr>
            <w:tcW w:w="4961" w:type="dxa"/>
          </w:tcPr>
          <w:p w:rsidRPr="008E6A01" w:rsidR="00240102" w:rsidP="001B6E6D" w:rsidRDefault="00240102" w14:paraId="38C9A35B" w14:textId="06C0DC7D">
            <w:pPr>
              <w:pStyle w:val="NoSpacing"/>
              <w:rPr>
                <w:rFonts w:cstheme="minorHAnsi"/>
              </w:rPr>
            </w:pPr>
          </w:p>
        </w:tc>
      </w:tr>
      <w:tr w:rsidR="0032583C" w:rsidTr="000253FD" w14:paraId="220623FF" w14:textId="77777777">
        <w:trPr>
          <w:trHeight w:val="285"/>
        </w:trPr>
        <w:tc>
          <w:tcPr>
            <w:tcW w:w="4395" w:type="dxa"/>
          </w:tcPr>
          <w:p w:rsidR="0032583C" w:rsidP="0032583C" w:rsidRDefault="0032583C" w14:paraId="138F3F25" w14:textId="506EDC98">
            <w:pPr>
              <w:pStyle w:val="NoSpacing"/>
              <w:rPr>
                <w:rFonts w:cstheme="minorHAnsi"/>
              </w:rPr>
            </w:pPr>
            <w:r>
              <w:rPr>
                <w:rFonts w:cstheme="minorHAnsi"/>
              </w:rPr>
              <w:t xml:space="preserve">Contact: </w:t>
            </w:r>
            <w:sdt>
              <w:sdtPr>
                <w:rPr>
                  <w:rFonts w:cstheme="minorHAnsi"/>
                </w:rPr>
                <w:alias w:val="#Nav: /Purchase_Header/CATBuyFromVendorContactName"/>
                <w:tag w:val="#Nav: CAT_Standard_Purchase_Order/50100"/>
                <w:id w:val="-401135701"/>
                <w:placeholder>
                  <w:docPart w:val="AF858B90E8154A05A46DE0D63035F4AA"/>
                </w:placeholder>
                <w:dataBinding w:prefixMappings="xmlns:ns0='urn:microsoft-dynamics-nav/reports/CAT_Standard_Purchase_Order/50100/'" w:xpath="/ns0:NavWordReportXmlPart[1]/ns0:Purchase_Header[1]/ns0:CATBuyFromVendorContactName[1]" w:storeItemID="{2B1177CF-D12E-46C3-B7E7-71A27EEA5577}"/>
                <w:text/>
              </w:sdtPr>
              <w:sdtEndPr/>
              <w:sdtContent>
                <w:proofErr w:type="spellStart"/>
                <w:r>
                  <w:rPr>
                    <w:rFonts w:cstheme="minorHAnsi"/>
                  </w:rPr>
                  <w:t>CATBuyFromVendorContactName</w:t>
                </w:r>
                <w:proofErr w:type="spellEnd"/>
              </w:sdtContent>
            </w:sdt>
          </w:p>
        </w:tc>
        <w:tc>
          <w:tcPr>
            <w:tcW w:w="992" w:type="dxa"/>
          </w:tcPr>
          <w:p w:rsidR="0032583C" w:rsidP="0032583C" w:rsidRDefault="0032583C" w14:paraId="79763B8A" w14:textId="77777777">
            <w:pPr>
              <w:pStyle w:val="NoSpacing"/>
              <w:rPr>
                <w:rFonts w:cstheme="minorHAnsi"/>
              </w:rPr>
            </w:pPr>
          </w:p>
        </w:tc>
        <w:tc>
          <w:tcPr>
            <w:tcW w:w="4961" w:type="dxa"/>
          </w:tcPr>
          <w:p w:rsidR="0032583C" w:rsidP="0032583C" w:rsidRDefault="0032583C" w14:paraId="47D719D0" w14:textId="728996CE">
            <w:pPr>
              <w:pStyle w:val="NoSpacing"/>
              <w:rPr>
                <w:rFonts w:cstheme="minorHAnsi"/>
              </w:rPr>
            </w:pPr>
            <w:r>
              <w:rPr>
                <w:rFonts w:cstheme="minorHAnsi"/>
              </w:rPr>
              <w:t xml:space="preserve">Contact: </w:t>
            </w:r>
            <w:sdt>
              <w:sdtPr>
                <w:rPr>
                  <w:rFonts w:cstheme="minorHAnsi"/>
                </w:rPr>
                <w:alias w:val="#Nav: /Purchase_Header/SalesPurchPersonName"/>
                <w:tag w:val="#Nav: CAT_Standard_Purchase_Order/50100"/>
                <w:id w:val="1626810720"/>
                <w:placeholder>
                  <w:docPart w:val="A8E3B33F76B04B75935C7B9709BF7A21"/>
                </w:placeholder>
                <w:dataBinding w:prefixMappings="xmlns:ns0='urn:microsoft-dynamics-nav/reports/CAT_Standard_Purchase_Order/50100/'" w:xpath="/ns0:NavWordReportXmlPart[1]/ns0:Purchase_Header[1]/ns0:SalesPurchPersonName[1]" w:storeItemID="{2B1177CF-D12E-46C3-B7E7-71A27EEA5577}"/>
                <w:text/>
              </w:sdtPr>
              <w:sdtEndPr/>
              <w:sdtContent>
                <w:proofErr w:type="spellStart"/>
                <w:r>
                  <w:rPr>
                    <w:rFonts w:cstheme="minorHAnsi"/>
                  </w:rPr>
                  <w:t>SalesPurchPersonName</w:t>
                </w:r>
                <w:proofErr w:type="spellEnd"/>
              </w:sdtContent>
            </w:sdt>
          </w:p>
        </w:tc>
      </w:tr>
      <w:tr w:rsidR="0032583C" w:rsidTr="000253FD" w14:paraId="445F0F4F" w14:textId="77777777">
        <w:trPr>
          <w:trHeight w:val="285"/>
        </w:trPr>
        <w:tc>
          <w:tcPr>
            <w:tcW w:w="4395" w:type="dxa"/>
          </w:tcPr>
          <w:p w:rsidR="0032583C" w:rsidP="0032583C" w:rsidRDefault="0032583C" w14:paraId="54BAFD05" w14:textId="0C6AED1E">
            <w:pPr>
              <w:pStyle w:val="NoSpacing"/>
              <w:rPr>
                <w:rFonts w:cstheme="minorHAnsi"/>
              </w:rPr>
            </w:pPr>
            <w:r>
              <w:rPr>
                <w:rFonts w:cstheme="minorHAnsi"/>
              </w:rPr>
              <w:t xml:space="preserve">Phone: </w:t>
            </w:r>
            <w:sdt>
              <w:sdtPr>
                <w:rPr>
                  <w:rFonts w:cstheme="minorHAnsi"/>
                </w:rPr>
                <w:alias w:val="#Nav: /Purchase_Header/CATBuyFromVendorPhoneNumber"/>
                <w:tag w:val="#Nav: CAT_Standard_Purchase_Order/50100"/>
                <w:id w:val="-784650486"/>
                <w:placeholder>
                  <w:docPart w:val="BC65F4C76C6B407C835E7E7686796649"/>
                </w:placeholder>
                <w:dataBinding w:prefixMappings="xmlns:ns0='urn:microsoft-dynamics-nav/reports/CAT_Standard_Purchase_Order/50100/'" w:xpath="/ns0:NavWordReportXmlPart[1]/ns0:Purchase_Header[1]/ns0:CATBuyFromVendorPhoneNumber[1]" w:storeItemID="{2B1177CF-D12E-46C3-B7E7-71A27EEA5577}"/>
                <w:text/>
              </w:sdtPr>
              <w:sdtEndPr/>
              <w:sdtContent>
                <w:proofErr w:type="spellStart"/>
                <w:r>
                  <w:rPr>
                    <w:rFonts w:cstheme="minorHAnsi"/>
                  </w:rPr>
                  <w:t>CATBuyFromVendorPhoneNumber</w:t>
                </w:r>
                <w:proofErr w:type="spellEnd"/>
              </w:sdtContent>
            </w:sdt>
          </w:p>
        </w:tc>
        <w:tc>
          <w:tcPr>
            <w:tcW w:w="992" w:type="dxa"/>
          </w:tcPr>
          <w:p w:rsidR="0032583C" w:rsidP="0032583C" w:rsidRDefault="0032583C" w14:paraId="24897E64" w14:textId="77777777">
            <w:pPr>
              <w:pStyle w:val="NoSpacing"/>
              <w:rPr>
                <w:rFonts w:cstheme="minorHAnsi"/>
              </w:rPr>
            </w:pPr>
          </w:p>
        </w:tc>
        <w:tc>
          <w:tcPr>
            <w:tcW w:w="4961" w:type="dxa"/>
          </w:tcPr>
          <w:p w:rsidR="0032583C" w:rsidP="0032583C" w:rsidRDefault="0032583C" w14:paraId="49C27714" w14:textId="71632D86">
            <w:pPr>
              <w:pStyle w:val="NoSpacing"/>
              <w:rPr>
                <w:rFonts w:cstheme="minorHAnsi"/>
              </w:rPr>
            </w:pPr>
            <w:r>
              <w:rPr>
                <w:rFonts w:cstheme="minorHAnsi"/>
              </w:rPr>
              <w:t xml:space="preserve">Phone: </w:t>
            </w:r>
            <w:sdt>
              <w:sdtPr>
                <w:rPr>
                  <w:rFonts w:cstheme="minorHAnsi"/>
                </w:rPr>
                <w:alias w:val="#Nav: /Purchase_Header/CATGetPurchaserPhoneNo"/>
                <w:tag w:val="#Nav: CAT_Standard_Purchase_Order/50100"/>
                <w:id w:val="1980562221"/>
                <w:placeholder>
                  <w:docPart w:val="E6D8B24216334588B826344D918726D5"/>
                </w:placeholder>
                <w:dataBinding w:prefixMappings="xmlns:ns0='urn:microsoft-dynamics-nav/reports/CAT_Standard_Purchase_Order/50100/'" w:xpath="/ns0:NavWordReportXmlPart[1]/ns0:Purchase_Header[1]/ns0:CATGetPurchaserPhoneNo[1]" w:storeItemID="{2B1177CF-D12E-46C3-B7E7-71A27EEA5577}"/>
                <w:text/>
              </w:sdtPr>
              <w:sdtEndPr/>
              <w:sdtContent>
                <w:proofErr w:type="spellStart"/>
                <w:r w:rsidR="003640BE">
                  <w:rPr>
                    <w:rFonts w:cstheme="minorHAnsi"/>
                  </w:rPr>
                  <w:t>CATGetPurchaserPhoneNo</w:t>
                </w:r>
                <w:proofErr w:type="spellEnd"/>
              </w:sdtContent>
            </w:sdt>
          </w:p>
        </w:tc>
      </w:tr>
      <w:tr w:rsidR="0032583C" w:rsidTr="000253FD" w14:paraId="74132C49" w14:textId="77777777">
        <w:trPr>
          <w:trHeight w:val="285"/>
        </w:trPr>
        <w:tc>
          <w:tcPr>
            <w:tcW w:w="4395" w:type="dxa"/>
          </w:tcPr>
          <w:p w:rsidR="0032583C" w:rsidP="0032583C" w:rsidRDefault="0032583C" w14:paraId="3598874C" w14:textId="20F17CB1">
            <w:pPr>
              <w:pStyle w:val="NoSpacing"/>
              <w:rPr>
                <w:rFonts w:cstheme="minorHAnsi"/>
              </w:rPr>
            </w:pPr>
            <w:r>
              <w:rPr>
                <w:rFonts w:cstheme="minorHAnsi"/>
              </w:rPr>
              <w:t xml:space="preserve">Email: </w:t>
            </w:r>
            <w:sdt>
              <w:sdtPr>
                <w:rPr>
                  <w:rFonts w:cstheme="minorHAnsi"/>
                </w:rPr>
                <w:alias w:val="#Nav: /Purchase_Header/CATBuyFromVendorEmail"/>
                <w:tag w:val="#Nav: CAT_Standard_Purchase_Order/50100"/>
                <w:id w:val="-423652049"/>
                <w:placeholder>
                  <w:docPart w:val="4A01B3E29E3641F7B9E49916FC5125DD"/>
                </w:placeholder>
                <w:dataBinding w:prefixMappings="xmlns:ns0='urn:microsoft-dynamics-nav/reports/CAT_Standard_Purchase_Order/50100/'" w:xpath="/ns0:NavWordReportXmlPart[1]/ns0:Purchase_Header[1]/ns0:CATBuyFromVendorEmail[1]" w:storeItemID="{2B1177CF-D12E-46C3-B7E7-71A27EEA5577}"/>
                <w:text/>
              </w:sdtPr>
              <w:sdtEndPr/>
              <w:sdtContent>
                <w:proofErr w:type="spellStart"/>
                <w:r>
                  <w:rPr>
                    <w:rFonts w:cstheme="minorHAnsi"/>
                  </w:rPr>
                  <w:t>CATBuyFromVendorEmail</w:t>
                </w:r>
                <w:proofErr w:type="spellEnd"/>
              </w:sdtContent>
            </w:sdt>
          </w:p>
        </w:tc>
        <w:tc>
          <w:tcPr>
            <w:tcW w:w="992" w:type="dxa"/>
          </w:tcPr>
          <w:p w:rsidR="0032583C" w:rsidP="0032583C" w:rsidRDefault="0032583C" w14:paraId="378B4441" w14:textId="77777777">
            <w:pPr>
              <w:pStyle w:val="NoSpacing"/>
              <w:rPr>
                <w:rFonts w:cstheme="minorHAnsi"/>
              </w:rPr>
            </w:pPr>
          </w:p>
        </w:tc>
        <w:tc>
          <w:tcPr>
            <w:tcW w:w="4961" w:type="dxa"/>
          </w:tcPr>
          <w:p w:rsidR="0032583C" w:rsidP="0032583C" w:rsidRDefault="0032583C" w14:paraId="74C63CB0" w14:textId="77B9994C">
            <w:pPr>
              <w:pStyle w:val="NoSpacing"/>
              <w:rPr>
                <w:rFonts w:cstheme="minorHAnsi"/>
              </w:rPr>
            </w:pPr>
            <w:r>
              <w:rPr>
                <w:rFonts w:cstheme="minorHAnsi"/>
              </w:rPr>
              <w:t xml:space="preserve">Email: </w:t>
            </w:r>
            <w:sdt>
              <w:sdtPr>
                <w:rPr>
                  <w:rFonts w:cstheme="minorHAnsi"/>
                </w:rPr>
                <w:alias w:val="#Nav: /Purchase_Header/CATGetPurchaserEmail"/>
                <w:tag w:val="#Nav: CAT_Standard_Purchase_Order/50100"/>
                <w:id w:val="1074624646"/>
                <w:placeholder>
                  <w:docPart w:val="86BA93A949A644A8835F496078A98ED5"/>
                </w:placeholder>
                <w:dataBinding w:prefixMappings="xmlns:ns0='urn:microsoft-dynamics-nav/reports/CAT_Standard_Purchase_Order/50100/'" w:xpath="/ns0:NavWordReportXmlPart[1]/ns0:Purchase_Header[1]/ns0:CATGetPurchaserEmail[1]" w:storeItemID="{2B1177CF-D12E-46C3-B7E7-71A27EEA5577}"/>
                <w:text/>
              </w:sdtPr>
              <w:sdtEndPr/>
              <w:sdtContent>
                <w:proofErr w:type="spellStart"/>
                <w:r w:rsidR="003640BE">
                  <w:rPr>
                    <w:rFonts w:cstheme="minorHAnsi"/>
                  </w:rPr>
                  <w:t>CATGetPurchaserEmail</w:t>
                </w:r>
                <w:proofErr w:type="spellEnd"/>
              </w:sdtContent>
            </w:sdt>
          </w:p>
        </w:tc>
      </w:tr>
    </w:tbl>
    <w:p w:rsidR="006303FC" w:rsidP="001541E0" w:rsidRDefault="006303FC" w14:paraId="331A2142" w14:textId="3C3638C1">
      <w:pPr>
        <w:pStyle w:val="Style1"/>
        <w:rPr>
          <w:szCs w:val="22"/>
        </w:rPr>
      </w:pPr>
    </w:p>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929"/>
        <w:gridCol w:w="2218"/>
        <w:gridCol w:w="2661"/>
        <w:gridCol w:w="2540"/>
      </w:tblGrid>
      <w:tr w:rsidR="000253FD" w:rsidTr="0071706D" w14:paraId="6FA4DE03" w14:textId="3198D222">
        <w:trPr>
          <w:trHeight w:val="367"/>
        </w:trPr>
        <w:tc>
          <w:tcPr>
            <w:tcW w:w="2929" w:type="dxa"/>
            <w:shd w:val="clear" w:color="auto" w:fill="000000" w:themeFill="text1"/>
            <w:vAlign w:val="center"/>
          </w:tcPr>
          <w:p w:rsidRPr="00C46EB6" w:rsidR="000253FD" w:rsidP="000253FD" w:rsidRDefault="000253FD" w14:paraId="57786575" w14:textId="59BC8637">
            <w:pPr>
              <w:pStyle w:val="Style1"/>
              <w:rPr>
                <w:rFonts w:ascii="Tahoma" w:hAnsi="Tahoma" w:cs="Tahoma"/>
                <w:b/>
                <w:bCs/>
                <w:color w:val="FFFFFF" w:themeColor="background1"/>
                <w:szCs w:val="22"/>
                <w:u w:val="none"/>
              </w:rPr>
            </w:pPr>
            <w:r>
              <w:rPr>
                <w:rFonts w:ascii="Tahoma" w:hAnsi="Tahoma" w:cs="Tahoma"/>
                <w:b/>
                <w:bCs/>
                <w:color w:val="FFFFFF" w:themeColor="background1"/>
                <w:szCs w:val="22"/>
                <w:u w:val="none"/>
              </w:rPr>
              <w:t>Requisitioner</w:t>
            </w:r>
          </w:p>
        </w:tc>
        <w:tc>
          <w:tcPr>
            <w:tcW w:w="4879" w:type="dxa"/>
            <w:gridSpan w:val="2"/>
            <w:shd w:val="clear" w:color="auto" w:fill="000000" w:themeFill="text1"/>
            <w:vAlign w:val="center"/>
          </w:tcPr>
          <w:p w:rsidRPr="00C46EB6" w:rsidR="000253FD" w:rsidP="000253FD" w:rsidRDefault="000253FD" w14:paraId="666B3EBD" w14:textId="1D86835D">
            <w:pPr>
              <w:pStyle w:val="Style1"/>
              <w:rPr>
                <w:rFonts w:ascii="Tahoma" w:hAnsi="Tahoma" w:cs="Tahoma"/>
                <w:b/>
                <w:bCs/>
                <w:color w:val="FFFFFF" w:themeColor="background1"/>
                <w:szCs w:val="22"/>
                <w:u w:val="none"/>
              </w:rPr>
            </w:pPr>
            <w:r>
              <w:rPr>
                <w:rFonts w:ascii="Tahoma" w:hAnsi="Tahoma" w:cs="Tahoma"/>
                <w:b/>
                <w:bCs/>
                <w:color w:val="FFFFFF" w:themeColor="background1"/>
                <w:szCs w:val="22"/>
                <w:u w:val="none"/>
              </w:rPr>
              <w:t>Requisition Number</w:t>
            </w:r>
          </w:p>
        </w:tc>
        <w:tc>
          <w:tcPr>
            <w:tcW w:w="2540" w:type="dxa"/>
            <w:shd w:val="clear" w:color="auto" w:fill="000000" w:themeFill="text1"/>
            <w:vAlign w:val="center"/>
          </w:tcPr>
          <w:p w:rsidRPr="00C46EB6" w:rsidR="000253FD" w:rsidP="000253FD" w:rsidRDefault="000253FD" w14:paraId="3B52B98B" w14:textId="38D8775B">
            <w:pPr>
              <w:pStyle w:val="Style1"/>
              <w:rPr>
                <w:rFonts w:ascii="Tahoma" w:hAnsi="Tahoma" w:cs="Tahoma"/>
                <w:b/>
                <w:bCs/>
                <w:color w:val="FFFFFF" w:themeColor="background1"/>
                <w:szCs w:val="22"/>
                <w:u w:val="none"/>
              </w:rPr>
            </w:pPr>
            <w:r>
              <w:rPr>
                <w:rFonts w:ascii="Tahoma" w:hAnsi="Tahoma" w:cs="Tahoma"/>
                <w:b/>
                <w:bCs/>
                <w:color w:val="FFFFFF" w:themeColor="background1"/>
                <w:szCs w:val="22"/>
                <w:u w:val="none"/>
              </w:rPr>
              <w:t>Project</w:t>
            </w:r>
          </w:p>
        </w:tc>
      </w:tr>
      <w:tr w:rsidR="000253FD" w:rsidTr="000253FD" w14:paraId="195F1536" w14:textId="0A4A2F79">
        <w:trPr>
          <w:trHeight w:val="621"/>
        </w:trPr>
        <w:sdt>
          <w:sdtPr>
            <w:rPr>
              <w:rFonts w:asciiTheme="minorHAnsi" w:hAnsiTheme="minorHAnsi" w:cstheme="minorHAnsi"/>
              <w:color w:val="auto"/>
              <w:szCs w:val="22"/>
              <w:u w:val="none"/>
            </w:rPr>
            <w:alias w:val="#Nav: /Purchase_Header/CATAssignedUserIDFullName"/>
            <w:tag w:val="#Nav: CAT_Standard_Purchase_Order/50100"/>
            <w:id w:val="1933012294"/>
            <w:placeholder>
              <w:docPart w:val="690D189A6E2F49BA9024A9CB7F739CFB"/>
            </w:placeholder>
            <w:dataBinding w:prefixMappings="xmlns:ns0='urn:microsoft-dynamics-nav/reports/CAT_Standard_Purchase_Order/50100/'" w:xpath="/ns0:NavWordReportXmlPart[1]/ns0:Purchase_Header[1]/ns0:CATAssignedUserIDFullName[1]" w:storeItemID="{2B1177CF-D12E-46C3-B7E7-71A27EEA5577}"/>
            <w:text/>
          </w:sdtPr>
          <w:sdtEndPr/>
          <w:sdtContent>
            <w:tc>
              <w:tcPr>
                <w:tcW w:w="2929" w:type="dxa"/>
              </w:tcPr>
              <w:p w:rsidRPr="00F44DE0" w:rsidR="000253FD" w:rsidP="000253FD" w:rsidRDefault="000253FD" w14:paraId="22E61519" w14:textId="42109821">
                <w:pPr>
                  <w:pStyle w:val="Style1"/>
                  <w:rPr>
                    <w:rFonts w:asciiTheme="minorHAnsi" w:hAnsiTheme="minorHAnsi" w:cstheme="minorHAnsi"/>
                    <w:color w:val="auto"/>
                    <w:szCs w:val="22"/>
                    <w:u w:val="none"/>
                  </w:rPr>
                </w:pPr>
                <w:proofErr w:type="spellStart"/>
                <w:r w:rsidRPr="00F44DE0">
                  <w:rPr>
                    <w:rFonts w:asciiTheme="minorHAnsi" w:hAnsiTheme="minorHAnsi" w:cstheme="minorHAnsi"/>
                    <w:color w:val="auto"/>
                    <w:szCs w:val="22"/>
                    <w:u w:val="none"/>
                  </w:rPr>
                  <w:t>CATAssignedUserIDFullName</w:t>
                </w:r>
                <w:proofErr w:type="spellEnd"/>
              </w:p>
            </w:tc>
          </w:sdtContent>
        </w:sdt>
        <w:sdt>
          <w:sdtPr>
            <w:rPr>
              <w:rFonts w:asciiTheme="minorHAnsi" w:hAnsiTheme="minorHAnsi" w:cstheme="minorHAnsi"/>
              <w:color w:val="auto"/>
              <w:szCs w:val="22"/>
              <w:u w:val="none"/>
            </w:rPr>
            <w:alias w:val="#Nav: /Purchase_Header/QuoteNo"/>
            <w:tag w:val="#Nav: CAT_Standard_Purchase_Order/50100"/>
            <w:id w:val="-1441057203"/>
            <w:placeholder>
              <w:docPart w:val="690D189A6E2F49BA9024A9CB7F739CFB"/>
            </w:placeholder>
            <w:dataBinding w:prefixMappings="xmlns:ns0='urn:microsoft-dynamics-nav/reports/CAT_Standard_Purchase_Order/50100/'" w:xpath="/ns0:NavWordReportXmlPart[1]/ns0:Purchase_Header[1]/ns0:QuoteNo[1]" w:storeItemID="{2B1177CF-D12E-46C3-B7E7-71A27EEA5577}"/>
            <w:text/>
          </w:sdtPr>
          <w:sdtEndPr/>
          <w:sdtContent>
            <w:tc>
              <w:tcPr>
                <w:tcW w:w="4879" w:type="dxa"/>
                <w:gridSpan w:val="2"/>
              </w:tcPr>
              <w:p w:rsidRPr="00F44DE0" w:rsidR="000253FD" w:rsidP="000253FD" w:rsidRDefault="000253FD" w14:paraId="53BB7DC1" w14:textId="558E207A">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QuoteNo</w:t>
                </w:r>
                <w:proofErr w:type="spellEnd"/>
              </w:p>
            </w:tc>
          </w:sdtContent>
        </w:sdt>
        <w:sdt>
          <w:sdtPr>
            <w:rPr>
              <w:rFonts w:asciiTheme="minorHAnsi" w:hAnsiTheme="minorHAnsi" w:cstheme="minorHAnsi"/>
              <w:color w:val="auto"/>
              <w:szCs w:val="22"/>
              <w:u w:val="none"/>
            </w:rPr>
            <w:alias w:val="#Nav: /Purchase_Header/Shortcut_Dimension_2_Code"/>
            <w:tag w:val="#Nav: CAT_Standard_Purchase_Order/50100"/>
            <w:id w:val="-1332129169"/>
            <w:placeholder>
              <w:docPart w:val="E2BB8885A4DC4676A484F525B71A2A45"/>
            </w:placeholder>
            <w:dataBinding w:prefixMappings="xmlns:ns0='urn:microsoft-dynamics-nav/reports/CAT_Standard_Purchase_Order/50100/'" w:xpath="/ns0:NavWordReportXmlPart[1]/ns0:Purchase_Header[1]/ns0:Shortcut_Dimension_2_Code[1]" w:storeItemID="{2B1177CF-D12E-46C3-B7E7-71A27EEA5577}"/>
            <w:text/>
          </w:sdtPr>
          <w:sdtEndPr/>
          <w:sdtContent>
            <w:tc>
              <w:tcPr>
                <w:tcW w:w="2540" w:type="dxa"/>
              </w:tcPr>
              <w:p w:rsidRPr="00F44DE0" w:rsidR="000253FD" w:rsidP="000253FD" w:rsidRDefault="000253FD" w14:paraId="5AD430C0" w14:textId="6367A4A4">
                <w:pPr>
                  <w:pStyle w:val="Style1"/>
                  <w:rPr>
                    <w:rFonts w:asciiTheme="minorHAnsi" w:hAnsiTheme="minorHAnsi" w:cstheme="minorHAnsi"/>
                    <w:color w:val="auto"/>
                    <w:szCs w:val="22"/>
                    <w:u w:val="none"/>
                  </w:rPr>
                </w:pPr>
                <w:r>
                  <w:rPr>
                    <w:rFonts w:asciiTheme="minorHAnsi" w:hAnsiTheme="minorHAnsi" w:cstheme="minorHAnsi"/>
                    <w:color w:val="auto"/>
                    <w:szCs w:val="22"/>
                    <w:u w:val="none"/>
                  </w:rPr>
                  <w:t>Shortcut_Dimension_2_Code</w:t>
                </w:r>
              </w:p>
            </w:tc>
          </w:sdtContent>
        </w:sdt>
      </w:tr>
      <w:tr w:rsidR="000253FD" w:rsidTr="0071706D" w14:paraId="175290DD" w14:textId="77777777">
        <w:trPr>
          <w:trHeight w:val="353"/>
        </w:trPr>
        <w:tc>
          <w:tcPr>
            <w:tcW w:w="2929" w:type="dxa"/>
            <w:shd w:val="clear" w:color="auto" w:fill="000000" w:themeFill="text1"/>
            <w:vAlign w:val="center"/>
          </w:tcPr>
          <w:p w:rsidR="000253FD" w:rsidP="000253FD" w:rsidRDefault="000253FD" w14:paraId="7E017C4E" w14:textId="66A0D1A4">
            <w:pPr>
              <w:pStyle w:val="Style1"/>
              <w:rPr>
                <w:rFonts w:asciiTheme="minorHAnsi" w:hAnsiTheme="minorHAnsi" w:cstheme="minorHAnsi"/>
                <w:color w:val="auto"/>
                <w:szCs w:val="22"/>
                <w:u w:val="none"/>
              </w:rPr>
            </w:pPr>
            <w:r>
              <w:rPr>
                <w:rFonts w:ascii="Tahoma" w:hAnsi="Tahoma" w:cs="Tahoma"/>
                <w:b/>
                <w:bCs/>
                <w:color w:val="FFFFFF" w:themeColor="background1"/>
                <w:szCs w:val="22"/>
                <w:u w:val="none"/>
              </w:rPr>
              <w:t>Payment Terms</w:t>
            </w:r>
          </w:p>
        </w:tc>
        <w:tc>
          <w:tcPr>
            <w:tcW w:w="2218" w:type="dxa"/>
            <w:shd w:val="clear" w:color="auto" w:fill="000000" w:themeFill="text1"/>
            <w:vAlign w:val="center"/>
          </w:tcPr>
          <w:p w:rsidRPr="000253FD" w:rsidR="000253FD" w:rsidP="000253FD" w:rsidRDefault="000253FD" w14:paraId="1A0AA53D" w14:textId="452BD56E">
            <w:pPr>
              <w:pStyle w:val="Style1"/>
              <w:rPr>
                <w:rFonts w:ascii="Tahoma" w:hAnsi="Tahoma" w:cs="Tahoma"/>
                <w:b/>
                <w:bCs/>
                <w:color w:val="auto"/>
                <w:szCs w:val="22"/>
                <w:u w:val="none"/>
              </w:rPr>
            </w:pPr>
            <w:r w:rsidRPr="000253FD">
              <w:rPr>
                <w:rFonts w:ascii="Tahoma" w:hAnsi="Tahoma" w:cs="Tahoma"/>
                <w:b/>
                <w:bCs/>
                <w:color w:val="FFFFFF" w:themeColor="background1"/>
                <w:szCs w:val="22"/>
                <w:u w:val="none"/>
              </w:rPr>
              <w:t>Ship Date</w:t>
            </w:r>
          </w:p>
        </w:tc>
        <w:tc>
          <w:tcPr>
            <w:tcW w:w="2661" w:type="dxa"/>
            <w:shd w:val="clear" w:color="auto" w:fill="000000" w:themeFill="text1"/>
            <w:vAlign w:val="center"/>
          </w:tcPr>
          <w:p w:rsidR="000253FD" w:rsidP="000253FD" w:rsidRDefault="000253FD" w14:paraId="2571D407" w14:textId="43A7E7FE">
            <w:pPr>
              <w:pStyle w:val="Style1"/>
              <w:rPr>
                <w:rFonts w:asciiTheme="minorHAnsi" w:hAnsiTheme="minorHAnsi" w:cstheme="minorHAnsi"/>
                <w:color w:val="auto"/>
                <w:szCs w:val="22"/>
                <w:u w:val="none"/>
              </w:rPr>
            </w:pPr>
            <w:r>
              <w:rPr>
                <w:rFonts w:ascii="Tahoma" w:hAnsi="Tahoma" w:cs="Tahoma"/>
                <w:b/>
                <w:bCs/>
                <w:color w:val="FFFFFF" w:themeColor="background1"/>
                <w:szCs w:val="22"/>
                <w:u w:val="none"/>
              </w:rPr>
              <w:t>Incoterms</w:t>
            </w:r>
          </w:p>
        </w:tc>
        <w:tc>
          <w:tcPr>
            <w:tcW w:w="2540" w:type="dxa"/>
            <w:shd w:val="clear" w:color="auto" w:fill="000000" w:themeFill="text1"/>
            <w:vAlign w:val="center"/>
          </w:tcPr>
          <w:p w:rsidR="000253FD" w:rsidP="000253FD" w:rsidRDefault="000253FD" w14:paraId="1ADFD33B" w14:textId="5C8D52F6">
            <w:pPr>
              <w:pStyle w:val="Style1"/>
              <w:rPr>
                <w:rFonts w:asciiTheme="minorHAnsi" w:hAnsiTheme="minorHAnsi" w:cstheme="minorHAnsi"/>
                <w:color w:val="auto"/>
                <w:szCs w:val="22"/>
                <w:u w:val="none"/>
              </w:rPr>
            </w:pPr>
            <w:r>
              <w:rPr>
                <w:rFonts w:ascii="Tahoma" w:hAnsi="Tahoma" w:cs="Tahoma"/>
                <w:b/>
                <w:bCs/>
                <w:color w:val="FFFFFF" w:themeColor="background1"/>
                <w:szCs w:val="22"/>
                <w:u w:val="none"/>
              </w:rPr>
              <w:t>Carrier</w:t>
            </w:r>
          </w:p>
        </w:tc>
      </w:tr>
      <w:tr w:rsidR="000253FD" w:rsidTr="000253FD" w14:paraId="2C34F39A" w14:textId="77777777">
        <w:trPr>
          <w:trHeight w:val="621"/>
        </w:trPr>
        <w:sdt>
          <w:sdtPr>
            <w:rPr>
              <w:rFonts w:asciiTheme="minorHAnsi" w:hAnsiTheme="minorHAnsi" w:cstheme="minorHAnsi"/>
              <w:color w:val="auto"/>
              <w:szCs w:val="22"/>
              <w:u w:val="none"/>
            </w:rPr>
            <w:alias w:val="#Nav: /Purchase_Header/PaymentTermsDesc"/>
            <w:tag w:val="#Nav: CAT_Standard_Purchase_Order/50100"/>
            <w:id w:val="-723530912"/>
            <w:placeholder>
              <w:docPart w:val="468572F66F24439B905FB83CF803B881"/>
            </w:placeholder>
            <w:dataBinding w:prefixMappings="xmlns:ns0='urn:microsoft-dynamics-nav/reports/CAT_Standard_Purchase_Order/50100/'" w:xpath="/ns0:NavWordReportXmlPart[1]/ns0:Purchase_Header[1]/ns0:PaymentTermsDesc[1]" w:storeItemID="{2B1177CF-D12E-46C3-B7E7-71A27EEA5577}"/>
            <w:text/>
          </w:sdtPr>
          <w:sdtEndPr/>
          <w:sdtContent>
            <w:tc>
              <w:tcPr>
                <w:tcW w:w="2929" w:type="dxa"/>
              </w:tcPr>
              <w:p w:rsidR="000253FD" w:rsidP="000253FD" w:rsidRDefault="000253FD" w14:paraId="43D06EC8" w14:textId="429763A2">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PaymentTermsDesc</w:t>
                </w:r>
                <w:proofErr w:type="spellEnd"/>
              </w:p>
            </w:tc>
          </w:sdtContent>
        </w:sdt>
        <w:sdt>
          <w:sdtPr>
            <w:rPr>
              <w:rFonts w:asciiTheme="minorHAnsi" w:hAnsiTheme="minorHAnsi" w:cstheme="minorHAnsi"/>
              <w:color w:val="auto"/>
              <w:szCs w:val="22"/>
              <w:u w:val="none"/>
            </w:rPr>
            <w:alias w:val="#Nav: /Purchase_Header/ExptRecptDt_PurchaseHeader"/>
            <w:tag w:val="#Nav: CAT_Standard_Purchase_Order/50100"/>
            <w:id w:val="72636052"/>
            <w:placeholder>
              <w:docPart w:val="DefaultPlaceholder_-1854013440"/>
            </w:placeholder>
            <w:dataBinding w:prefixMappings="xmlns:ns0='urn:microsoft-dynamics-nav/reports/CAT_Standard_Purchase_Order/50100/'" w:xpath="/ns0:NavWordReportXmlPart[1]/ns0:Purchase_Header[1]/ns0:ExptRecptDt_PurchaseHeader[1]" w:storeItemID="{2B1177CF-D12E-46C3-B7E7-71A27EEA5577}"/>
            <w:text/>
          </w:sdtPr>
          <w:sdtEndPr/>
          <w:sdtContent>
            <w:tc>
              <w:tcPr>
                <w:tcW w:w="2218" w:type="dxa"/>
              </w:tcPr>
              <w:p w:rsidR="000253FD" w:rsidP="000253FD" w:rsidRDefault="000253FD" w14:paraId="2E36CC8B" w14:textId="46A2FD15">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ExptRecptDt_PurchaseHeader</w:t>
                </w:r>
                <w:proofErr w:type="spellEnd"/>
              </w:p>
            </w:tc>
          </w:sdtContent>
        </w:sdt>
        <w:sdt>
          <w:sdtPr>
            <w:rPr>
              <w:rFonts w:asciiTheme="minorHAnsi" w:hAnsiTheme="minorHAnsi" w:cstheme="minorHAnsi"/>
              <w:color w:val="auto"/>
              <w:szCs w:val="22"/>
              <w:u w:val="none"/>
            </w:rPr>
            <w:alias w:val="#Nav: /Purchase_Header/ShipmentMethodDesc"/>
            <w:tag w:val="#Nav: CAT_Standard_Purchase_Order/50100"/>
            <w:id w:val="-1235074487"/>
            <w:placeholder>
              <w:docPart w:val="BC245014FB3747A8842726EA5AA9CA53"/>
            </w:placeholder>
            <w:dataBinding w:prefixMappings="xmlns:ns0='urn:microsoft-dynamics-nav/reports/CAT_Standard_Purchase_Order/50100/'" w:xpath="/ns0:NavWordReportXmlPart[1]/ns0:Purchase_Header[1]/ns0:ShipmentMethodDesc[1]" w:storeItemID="{2B1177CF-D12E-46C3-B7E7-71A27EEA5577}"/>
            <w:text/>
          </w:sdtPr>
          <w:sdtEndPr/>
          <w:sdtContent>
            <w:tc>
              <w:tcPr>
                <w:tcW w:w="2661" w:type="dxa"/>
              </w:tcPr>
              <w:p w:rsidR="000253FD" w:rsidP="000253FD" w:rsidRDefault="000253FD" w14:paraId="0751BAD4" w14:textId="1B7BE66D">
                <w:pPr>
                  <w:pStyle w:val="Style1"/>
                  <w:rPr>
                    <w:rFonts w:asciiTheme="minorHAnsi" w:hAnsiTheme="minorHAnsi" w:cstheme="minorHAnsi"/>
                    <w:color w:val="auto"/>
                    <w:szCs w:val="22"/>
                    <w:u w:val="none"/>
                  </w:rPr>
                </w:pPr>
                <w:proofErr w:type="spellStart"/>
                <w:r>
                  <w:rPr>
                    <w:rFonts w:asciiTheme="minorHAnsi" w:hAnsiTheme="minorHAnsi" w:cstheme="minorHAnsi"/>
                    <w:color w:val="auto"/>
                    <w:szCs w:val="22"/>
                    <w:u w:val="none"/>
                  </w:rPr>
                  <w:t>ShipmentMethodDesc</w:t>
                </w:r>
                <w:proofErr w:type="spellEnd"/>
              </w:p>
            </w:tc>
          </w:sdtContent>
        </w:sdt>
        <w:sdt>
          <w:sdtPr>
            <w:alias w:val="#Nav: /Purchase_Header/CATTransportMethodDescription"/>
            <w:tag w:val="#Nav: CAT_Standard_Purchase_Order/50100"/>
            <w:id w:val="-826363273"/>
            <w:placeholder>
              <w:docPart w:val="DefaultPlaceholder_-1854013440"/>
            </w:placeholder>
            <w:dataBinding w:prefixMappings="xmlns:ns0='urn:microsoft-dynamics-nav/reports/CAT_Standard_Purchase_Order/50100/'" w:xpath="/ns0:NavWordReportXmlPart[1]/ns0:Purchase_Header[1]/ns0:CATTransportMethodDescription[1]" w:storeItemID="{2B1177CF-D12E-46C3-B7E7-71A27EEA5577}"/>
            <w:text/>
          </w:sdtPr>
          <w:sdtEndPr/>
          <w:sdtContent>
            <w:tc>
              <w:tcPr>
                <w:tcW w:w="2540" w:type="dxa"/>
              </w:tcPr>
              <w:p w:rsidR="000253FD" w:rsidP="00FF6FA7" w:rsidRDefault="003A0537" w14:paraId="657911AF" w14:textId="202C948F">
                <w:pPr>
                  <w:pStyle w:val="NoSpacing"/>
                </w:pPr>
                <w:proofErr w:type="spellStart"/>
                <w:r>
                  <w:t>CATTransportMethodDescription</w:t>
                </w:r>
                <w:proofErr w:type="spellEnd"/>
              </w:p>
            </w:tc>
          </w:sdtContent>
        </w:sdt>
      </w:tr>
    </w:tbl>
    <w:p w:rsidRPr="009131EF" w:rsidR="00B37C75" w:rsidP="009131EF" w:rsidRDefault="00B37C75" w14:paraId="072C0BAC" w14:textId="77777777">
      <w:pPr>
        <w:pStyle w:val="NoSpacing"/>
      </w:pPr>
    </w:p>
    <w:tbl>
      <w:tblPr>
        <w:tblStyle w:val="TableGrid"/>
        <w:tblpPr w:leftFromText="181" w:rightFromText="181" w:vertAnchor="text" w:horzAnchor="margin" w:tblpY="137"/>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134"/>
        <w:gridCol w:w="5256"/>
        <w:gridCol w:w="1123"/>
        <w:gridCol w:w="1418"/>
        <w:gridCol w:w="1417"/>
      </w:tblGrid>
      <w:tr w:rsidR="000253FD" w:rsidTr="00272184" w14:paraId="08A33760" w14:textId="77777777">
        <w:trPr>
          <w:trHeight w:val="500"/>
        </w:trPr>
        <w:tc>
          <w:tcPr>
            <w:tcW w:w="1134" w:type="dxa"/>
            <w:tcBorders>
              <w:bottom w:val="single" w:color="auto" w:sz="4" w:space="0"/>
            </w:tcBorders>
            <w:shd w:val="clear" w:color="auto" w:fill="000000" w:themeFill="text1"/>
            <w:vAlign w:val="center"/>
          </w:tcPr>
          <w:p w:rsidRPr="00B80BE3" w:rsidR="000253FD" w:rsidP="000E4012" w:rsidRDefault="000253FD" w14:paraId="38AEBFBD" w14:textId="284BEC8D">
            <w:pPr>
              <w:pStyle w:val="Heading1"/>
              <w:outlineLvl w:val="0"/>
              <w:rPr>
                <w:rFonts w:ascii="Tahoma" w:hAnsi="Tahoma" w:cs="Tahoma"/>
                <w:color w:val="FFFFFF" w:themeColor="background1"/>
                <w:sz w:val="22"/>
                <w:szCs w:val="22"/>
              </w:rPr>
            </w:pPr>
            <w:r>
              <w:rPr>
                <w:rFonts w:ascii="Tahoma" w:hAnsi="Tahoma" w:cs="Tahoma"/>
                <w:color w:val="FFFFFF" w:themeColor="background1"/>
                <w:sz w:val="22"/>
                <w:szCs w:val="22"/>
              </w:rPr>
              <w:t>Item</w:t>
            </w:r>
          </w:p>
        </w:tc>
        <w:tc>
          <w:tcPr>
            <w:tcW w:w="5256" w:type="dxa"/>
            <w:tcBorders>
              <w:bottom w:val="single" w:color="auto" w:sz="4" w:space="0"/>
            </w:tcBorders>
            <w:shd w:val="clear" w:color="auto" w:fill="000000" w:themeFill="text1"/>
            <w:vAlign w:val="center"/>
          </w:tcPr>
          <w:p w:rsidRPr="00B80BE3" w:rsidR="000253FD" w:rsidP="000E4012" w:rsidRDefault="000253FD" w14:paraId="22FE8B9B" w14:textId="1CD9CE36">
            <w:pPr>
              <w:pStyle w:val="Heading1"/>
              <w:outlineLvl w:val="0"/>
              <w:rPr>
                <w:rFonts w:ascii="Tahoma" w:hAnsi="Tahoma" w:cs="Tahoma"/>
                <w:color w:val="FFFFFF" w:themeColor="background1"/>
                <w:sz w:val="22"/>
                <w:szCs w:val="22"/>
              </w:rPr>
            </w:pPr>
            <w:r>
              <w:rPr>
                <w:rFonts w:ascii="Tahoma" w:hAnsi="Tahoma" w:cs="Tahoma"/>
                <w:color w:val="FFFFFF" w:themeColor="background1"/>
                <w:sz w:val="22"/>
                <w:szCs w:val="22"/>
              </w:rPr>
              <w:t>Description</w:t>
            </w:r>
          </w:p>
        </w:tc>
        <w:tc>
          <w:tcPr>
            <w:tcW w:w="1123" w:type="dxa"/>
            <w:tcBorders>
              <w:bottom w:val="single" w:color="auto" w:sz="4" w:space="0"/>
            </w:tcBorders>
            <w:shd w:val="clear" w:color="auto" w:fill="000000" w:themeFill="text1"/>
            <w:noWrap/>
            <w:vAlign w:val="center"/>
          </w:tcPr>
          <w:p w:rsidRPr="00B80BE3" w:rsidR="000253FD" w:rsidP="00272184" w:rsidRDefault="000253FD" w14:paraId="69D7360F" w14:textId="4A683C3C">
            <w:pPr>
              <w:pStyle w:val="Heading1"/>
              <w:jc w:val="right"/>
              <w:outlineLvl w:val="0"/>
              <w:rPr>
                <w:rFonts w:ascii="Tahoma" w:hAnsi="Tahoma" w:cs="Tahoma"/>
                <w:color w:val="FFFFFF" w:themeColor="background1"/>
                <w:sz w:val="22"/>
                <w:szCs w:val="22"/>
              </w:rPr>
            </w:pPr>
            <w:r>
              <w:rPr>
                <w:rFonts w:ascii="Tahoma" w:hAnsi="Tahoma" w:cs="Tahoma"/>
                <w:color w:val="FFFFFF" w:themeColor="background1"/>
                <w:sz w:val="22"/>
                <w:szCs w:val="22"/>
              </w:rPr>
              <w:t>QTY</w:t>
            </w:r>
          </w:p>
        </w:tc>
        <w:tc>
          <w:tcPr>
            <w:tcW w:w="1418" w:type="dxa"/>
            <w:tcBorders>
              <w:bottom w:val="single" w:color="auto" w:sz="4" w:space="0"/>
            </w:tcBorders>
            <w:shd w:val="clear" w:color="auto" w:fill="000000" w:themeFill="text1"/>
            <w:vAlign w:val="center"/>
          </w:tcPr>
          <w:p w:rsidRPr="00B80BE3" w:rsidR="000253FD" w:rsidP="00272184" w:rsidRDefault="000253FD" w14:paraId="0041BE8F" w14:textId="63E5AB1C">
            <w:pPr>
              <w:pStyle w:val="Heading1"/>
              <w:jc w:val="right"/>
              <w:outlineLvl w:val="0"/>
              <w:rPr>
                <w:rFonts w:ascii="Tahoma" w:hAnsi="Tahoma" w:cs="Tahoma"/>
                <w:color w:val="FFFFFF" w:themeColor="background1"/>
                <w:sz w:val="22"/>
                <w:szCs w:val="22"/>
              </w:rPr>
            </w:pPr>
            <w:r>
              <w:rPr>
                <w:rFonts w:ascii="Tahoma" w:hAnsi="Tahoma" w:cs="Tahoma"/>
                <w:color w:val="FFFFFF" w:themeColor="background1"/>
                <w:sz w:val="22"/>
                <w:szCs w:val="22"/>
              </w:rPr>
              <w:t>Price</w:t>
            </w:r>
          </w:p>
        </w:tc>
        <w:tc>
          <w:tcPr>
            <w:tcW w:w="1417" w:type="dxa"/>
            <w:tcBorders>
              <w:bottom w:val="single" w:color="auto" w:sz="4" w:space="0"/>
            </w:tcBorders>
            <w:shd w:val="clear" w:color="auto" w:fill="000000" w:themeFill="text1"/>
            <w:vAlign w:val="center"/>
          </w:tcPr>
          <w:p w:rsidRPr="00B80BE3" w:rsidR="000253FD" w:rsidP="00272184" w:rsidRDefault="000253FD" w14:paraId="75383702" w14:textId="2866EF12">
            <w:pPr>
              <w:pStyle w:val="Heading1"/>
              <w:jc w:val="right"/>
              <w:outlineLvl w:val="0"/>
              <w:rPr>
                <w:rFonts w:ascii="Tahoma" w:hAnsi="Tahoma" w:cs="Tahoma"/>
                <w:color w:val="FFFFFF" w:themeColor="background1"/>
                <w:sz w:val="22"/>
                <w:szCs w:val="22"/>
              </w:rPr>
            </w:pPr>
            <w:r>
              <w:rPr>
                <w:rFonts w:ascii="Tahoma" w:hAnsi="Tahoma" w:cs="Tahoma"/>
                <w:color w:val="FFFFFF" w:themeColor="background1"/>
                <w:sz w:val="22"/>
                <w:szCs w:val="22"/>
              </w:rPr>
              <w:t>Total</w:t>
            </w:r>
          </w:p>
        </w:tc>
      </w:tr>
      <w:tr w:rsidR="000253FD" w:rsidTr="00272184" w14:paraId="0A8F5B95" w14:textId="77777777">
        <w:trPr>
          <w:trHeight w:val="131" w:hRule="exact"/>
        </w:trPr>
        <w:tc>
          <w:tcPr>
            <w:tcW w:w="1134" w:type="dxa"/>
            <w:tcBorders>
              <w:top w:val="single" w:color="auto" w:sz="4" w:space="0"/>
            </w:tcBorders>
            <w:vAlign w:val="bottom"/>
          </w:tcPr>
          <w:p w:rsidR="000253FD" w:rsidP="000E4012" w:rsidRDefault="000253FD" w14:paraId="78901219" w14:textId="77777777">
            <w:pPr>
              <w:pStyle w:val="Heading1"/>
              <w:outlineLvl w:val="0"/>
            </w:pPr>
          </w:p>
        </w:tc>
        <w:tc>
          <w:tcPr>
            <w:tcW w:w="5256" w:type="dxa"/>
            <w:tcBorders>
              <w:top w:val="single" w:color="auto" w:sz="4" w:space="0"/>
            </w:tcBorders>
            <w:vAlign w:val="bottom"/>
          </w:tcPr>
          <w:p w:rsidR="000253FD" w:rsidP="000E4012" w:rsidRDefault="000253FD" w14:paraId="4A133A13" w14:textId="77777777">
            <w:pPr>
              <w:pStyle w:val="Heading1"/>
              <w:outlineLvl w:val="0"/>
            </w:pPr>
          </w:p>
        </w:tc>
        <w:tc>
          <w:tcPr>
            <w:tcW w:w="1123" w:type="dxa"/>
            <w:tcBorders>
              <w:top w:val="single" w:color="auto" w:sz="4" w:space="0"/>
            </w:tcBorders>
            <w:vAlign w:val="bottom"/>
          </w:tcPr>
          <w:p w:rsidR="000253FD" w:rsidP="00272184" w:rsidRDefault="000253FD" w14:paraId="64B50462" w14:textId="1C2C44A1">
            <w:pPr>
              <w:pStyle w:val="Heading1"/>
              <w:jc w:val="right"/>
              <w:outlineLvl w:val="0"/>
            </w:pPr>
          </w:p>
        </w:tc>
        <w:tc>
          <w:tcPr>
            <w:tcW w:w="1418" w:type="dxa"/>
            <w:tcBorders>
              <w:top w:val="single" w:color="auto" w:sz="4" w:space="0"/>
            </w:tcBorders>
            <w:vAlign w:val="bottom"/>
          </w:tcPr>
          <w:p w:rsidR="000253FD" w:rsidP="00272184" w:rsidRDefault="000253FD" w14:paraId="0F7618DE" w14:textId="77777777">
            <w:pPr>
              <w:pStyle w:val="Heading1"/>
              <w:jc w:val="right"/>
              <w:outlineLvl w:val="0"/>
            </w:pPr>
          </w:p>
        </w:tc>
        <w:tc>
          <w:tcPr>
            <w:tcW w:w="1417" w:type="dxa"/>
            <w:tcBorders>
              <w:top w:val="single" w:color="auto" w:sz="4" w:space="0"/>
            </w:tcBorders>
            <w:vAlign w:val="bottom"/>
          </w:tcPr>
          <w:p w:rsidR="000253FD" w:rsidP="00272184" w:rsidRDefault="000253FD" w14:paraId="40A4BA64" w14:textId="77777777">
            <w:pPr>
              <w:pStyle w:val="Heading1"/>
              <w:jc w:val="right"/>
              <w:outlineLvl w:val="0"/>
            </w:pPr>
          </w:p>
        </w:tc>
      </w:tr>
      <w:sdt>
        <w:sdtPr>
          <w:rPr>
            <w:rFonts w:cstheme="minorHAnsi"/>
          </w:rPr>
          <w:alias w:val="#Nav: /Purchase_Header/Purchase_Line"/>
          <w:tag w:val="#Nav: CAT_Standard_Purchase_Order/50100"/>
          <w:id w:val="1326716514"/>
          <w15:dataBinding w:prefixMappings="xmlns:ns0='urn:microsoft-dynamics-nav/reports/CAT_Standard_Purchase_Order/50100/'" w:xpath="/ns0:NavWordReportXmlPart[1]/ns0:Purchase_Header[1]/ns0:Purchase_Line" w:storeItemID="{2B1177CF-D12E-46C3-B7E7-71A27EEA5577}"/>
          <w15:repeatingSection/>
        </w:sdtPr>
        <w:sdtEndPr/>
        <w:sdtContent>
          <w:sdt>
            <w:sdtPr>
              <w:rPr>
                <w:rFonts w:cstheme="minorHAnsi"/>
              </w:rPr>
              <w:id w:val="-326910685"/>
              <w:placeholder>
                <w:docPart w:val="4E81B9F8D4F2492F89BDC1EAC8EC81DE"/>
              </w:placeholder>
              <w15:repeatingSectionItem/>
            </w:sdtPr>
            <w:sdtEndPr/>
            <w:sdtContent>
              <w:tr w:rsidR="000253FD" w:rsidTr="00272184" w14:paraId="2F0F82DA" w14:textId="77777777">
                <w:trPr>
                  <w:trHeight w:val="169"/>
                </w:trPr>
                <w:sdt>
                  <w:sdtPr>
                    <w:rPr>
                      <w:rFonts w:cstheme="minorHAnsi"/>
                    </w:rPr>
                    <w:alias w:val="#Nav: /Purchase_Header/Purchase_Line/No_PurchLine"/>
                    <w:tag w:val="#Nav: CAT_Standard_Purchase_Order/50100"/>
                    <w:id w:val="158818638"/>
                    <w:placeholder>
                      <w:docPart w:val="DefaultPlaceholder_-1854013440"/>
                    </w:placeholder>
                    <w:dataBinding w:prefixMappings="xmlns:ns0='urn:microsoft-dynamics-nav/reports/CAT_Standard_Purchase_Order/50100/'" w:xpath="/ns0:NavWordReportXmlPart[1]/ns0:Purchase_Header[1]/ns0:Purchase_Line[1]/ns0:No_PurchLine[1]" w:storeItemID="{2B1177CF-D12E-46C3-B7E7-71A27EEA5577}"/>
                    <w:text/>
                  </w:sdtPr>
                  <w:sdtEndPr/>
                  <w:sdtContent>
                    <w:tc>
                      <w:tcPr>
                        <w:tcW w:w="1134" w:type="dxa"/>
                        <w:vAlign w:val="center"/>
                      </w:tcPr>
                      <w:p w:rsidRPr="00230967" w:rsidR="000253FD" w:rsidP="005C3DBE" w:rsidRDefault="006A60BD" w14:paraId="38B92105" w14:textId="282122C4">
                        <w:pPr>
                          <w:rPr>
                            <w:rFonts w:cstheme="minorHAnsi"/>
                          </w:rPr>
                        </w:pPr>
                        <w:proofErr w:type="spellStart"/>
                        <w:r>
                          <w:rPr>
                            <w:rFonts w:cstheme="minorHAnsi"/>
                          </w:rPr>
                          <w:t>No_PurchLine</w:t>
                        </w:r>
                        <w:proofErr w:type="spellEnd"/>
                      </w:p>
                    </w:tc>
                  </w:sdtContent>
                </w:sdt>
                <w:tc>
                  <w:tcPr>
                    <w:tcW w:w="5256" w:type="dxa"/>
                    <w:tcMar>
                      <w:top w:w="0" w:type="dxa"/>
                      <w:bottom w:w="0" w:type="dxa"/>
                    </w:tcMar>
                    <w:vAlign w:val="center"/>
                  </w:tcPr>
                  <w:p w:rsidRPr="00230967" w:rsidR="000253FD" w:rsidP="007218B5" w:rsidRDefault="000A68F2" w14:paraId="31349801" w14:textId="7CF1995E">
                    <w:pPr>
                      <w:pStyle w:val="NoSpacing"/>
                    </w:pPr>
                    <w:sdt>
                      <w:sdtPr>
                        <w:alias w:val="#Nav: /Purchase_Header/Purchase_Line/Desc_PurchLine"/>
                        <w:tag w:val="#Nav: CAT_Standard_Purchase_Order/50100"/>
                        <w:id w:val="-2035417205"/>
                        <w:placeholder>
                          <w:docPart w:val="7BE7D7CBCEDD4039ADF87856EA37F40A"/>
                        </w:placeholder>
                        <w:dataBinding w:prefixMappings="xmlns:ns0='urn:microsoft-dynamics-nav/reports/CAT_Standard_Purchase_Order/50100/'" w:xpath="/ns0:NavWordReportXmlPart[1]/ns0:Purchase_Header[1]/ns0:Purchase_Line[1]/ns0:Desc_PurchLine[1]" w:storeItemID="{2B1177CF-D12E-46C3-B7E7-71A27EEA5577}"/>
                        <w:text/>
                      </w:sdtPr>
                      <w:sdtEndPr/>
                      <w:sdtContent>
                        <w:proofErr w:type="spellStart"/>
                        <w:r w:rsidRPr="007218B5" w:rsidR="000253FD">
                          <w:t>Desc_PurchLine</w:t>
                        </w:r>
                        <w:proofErr w:type="spellEnd"/>
                      </w:sdtContent>
                    </w:sdt>
                  </w:p>
                </w:tc>
                <w:sdt>
                  <w:sdtPr>
                    <w:rPr>
                      <w:rFonts w:cstheme="minorHAnsi"/>
                    </w:rPr>
                    <w:alias w:val="#Nav: /Purchase_Header/Purchase_Line/Qty_PurchLine"/>
                    <w:tag w:val="#Nav: CAT_Standard_Purchase_Order/50100"/>
                    <w:id w:val="-496340238"/>
                    <w:placeholder>
                      <w:docPart w:val="B9FFD5B816744341956BC9E7388DB675"/>
                    </w:placeholder>
                    <w:dataBinding w:prefixMappings="xmlns:ns0='urn:microsoft-dynamics-nav/reports/CAT_Standard_Purchase_Order/50100/'" w:xpath="/ns0:NavWordReportXmlPart[1]/ns0:Purchase_Header[1]/ns0:Purchase_Line[1]/ns0:Qty_PurchLine[1]" w:storeItemID="{2B1177CF-D12E-46C3-B7E7-71A27EEA5577}"/>
                    <w:text/>
                  </w:sdtPr>
                  <w:sdtEndPr/>
                  <w:sdtContent>
                    <w:tc>
                      <w:tcPr>
                        <w:tcW w:w="1123" w:type="dxa"/>
                        <w:noWrap/>
                        <w:vAlign w:val="center"/>
                      </w:tcPr>
                      <w:p w:rsidRPr="00230967" w:rsidR="000253FD" w:rsidP="00D92791" w:rsidRDefault="000253FD" w14:paraId="3BA450D0" w14:textId="5489B4A4">
                        <w:pPr>
                          <w:jc w:val="right"/>
                          <w:rPr>
                            <w:rFonts w:cstheme="minorHAnsi"/>
                          </w:rPr>
                        </w:pPr>
                        <w:proofErr w:type="spellStart"/>
                        <w:r w:rsidRPr="00230967">
                          <w:rPr>
                            <w:rFonts w:cstheme="minorHAnsi"/>
                          </w:rPr>
                          <w:t>Qty_PurchLine</w:t>
                        </w:r>
                        <w:proofErr w:type="spellEnd"/>
                      </w:p>
                    </w:tc>
                  </w:sdtContent>
                </w:sdt>
                <w:sdt>
                  <w:sdtPr>
                    <w:rPr>
                      <w:rFonts w:cstheme="minorHAnsi"/>
                    </w:rPr>
                    <w:alias w:val="#Nav: /Purchase_Header/Purchase_Line/DirUnitCost_PurchLine"/>
                    <w:tag w:val="#Nav: CAT_Standard_Purchase_Order/50100"/>
                    <w:id w:val="210084333"/>
                    <w:placeholder>
                      <w:docPart w:val="7BE7D7CBCEDD4039ADF87856EA37F40A"/>
                    </w:placeholder>
                    <w:dataBinding w:prefixMappings="xmlns:ns0='urn:microsoft-dynamics-nav/reports/CAT_Standard_Purchase_Order/50100/'" w:xpath="/ns0:NavWordReportXmlPart[1]/ns0:Purchase_Header[1]/ns0:Purchase_Line[1]/ns0:DirUnitCost_PurchLine[1]" w:storeItemID="{2B1177CF-D12E-46C3-B7E7-71A27EEA5577}"/>
                    <w:text/>
                  </w:sdtPr>
                  <w:sdtEndPr/>
                  <w:sdtContent>
                    <w:tc>
                      <w:tcPr>
                        <w:tcW w:w="1418" w:type="dxa"/>
                        <w:noWrap/>
                        <w:vAlign w:val="center"/>
                      </w:tcPr>
                      <w:p w:rsidRPr="00230967" w:rsidR="000253FD" w:rsidP="00D92791" w:rsidRDefault="000253FD" w14:paraId="29BD1088" w14:textId="77777777">
                        <w:pPr>
                          <w:jc w:val="right"/>
                          <w:rPr>
                            <w:rFonts w:cstheme="minorHAnsi"/>
                          </w:rPr>
                        </w:pPr>
                        <w:proofErr w:type="spellStart"/>
                        <w:r w:rsidRPr="00230967">
                          <w:rPr>
                            <w:rFonts w:cstheme="minorHAnsi"/>
                          </w:rPr>
                          <w:t>DirUnitCost_PurchLine</w:t>
                        </w:r>
                        <w:proofErr w:type="spellEnd"/>
                      </w:p>
                    </w:tc>
                  </w:sdtContent>
                </w:sdt>
                <w:sdt>
                  <w:sdtPr>
                    <w:rPr>
                      <w:rFonts w:cstheme="minorHAnsi"/>
                    </w:rPr>
                    <w:alias w:val="#Nav: /Purchase_Header/Purchase_Line/LineAmt_PurchLine"/>
                    <w:tag w:val="#Nav: CAT_Standard_Purchase_Order/50100"/>
                    <w:id w:val="804432387"/>
                    <w:placeholder>
                      <w:docPart w:val="7BE7D7CBCEDD4039ADF87856EA37F40A"/>
                    </w:placeholder>
                    <w:dataBinding w:prefixMappings="xmlns:ns0='urn:microsoft-dynamics-nav/reports/CAT_Standard_Purchase_Order/50100/'" w:xpath="/ns0:NavWordReportXmlPart[1]/ns0:Purchase_Header[1]/ns0:Purchase_Line[1]/ns0:LineAmt_PurchLine[1]" w:storeItemID="{2B1177CF-D12E-46C3-B7E7-71A27EEA5577}"/>
                    <w:text/>
                  </w:sdtPr>
                  <w:sdtEndPr/>
                  <w:sdtContent>
                    <w:tc>
                      <w:tcPr>
                        <w:tcW w:w="1417" w:type="dxa"/>
                        <w:noWrap/>
                        <w:vAlign w:val="center"/>
                      </w:tcPr>
                      <w:p w:rsidRPr="00230967" w:rsidR="000253FD" w:rsidP="00D92791" w:rsidRDefault="000253FD" w14:paraId="55300A7F" w14:textId="77777777">
                        <w:pPr>
                          <w:jc w:val="right"/>
                          <w:rPr>
                            <w:rFonts w:cstheme="minorHAnsi"/>
                          </w:rPr>
                        </w:pPr>
                        <w:proofErr w:type="spellStart"/>
                        <w:r w:rsidRPr="00230967">
                          <w:rPr>
                            <w:rFonts w:cstheme="minorHAnsi"/>
                          </w:rPr>
                          <w:t>LineAmt_PurchLine</w:t>
                        </w:r>
                        <w:proofErr w:type="spellEnd"/>
                      </w:p>
                    </w:tc>
                  </w:sdtContent>
                </w:sdt>
              </w:tr>
            </w:sdtContent>
          </w:sdt>
        </w:sdtContent>
      </w:sdt>
      <w:tr w:rsidR="000253FD" w:rsidTr="00272184" w14:paraId="5B488C20" w14:textId="77777777">
        <w:trPr>
          <w:trHeight w:val="131" w:hRule="exact"/>
        </w:trPr>
        <w:tc>
          <w:tcPr>
            <w:tcW w:w="1134" w:type="dxa"/>
          </w:tcPr>
          <w:p w:rsidRPr="00230967" w:rsidR="000253FD" w:rsidP="000E4012" w:rsidRDefault="000253FD" w14:paraId="011BC170" w14:textId="77777777">
            <w:pPr>
              <w:pStyle w:val="Heading1"/>
              <w:outlineLvl w:val="0"/>
              <w:rPr>
                <w:rFonts w:cstheme="minorHAnsi"/>
                <w:sz w:val="22"/>
                <w:szCs w:val="22"/>
              </w:rPr>
            </w:pPr>
          </w:p>
        </w:tc>
        <w:tc>
          <w:tcPr>
            <w:tcW w:w="5256" w:type="dxa"/>
          </w:tcPr>
          <w:p w:rsidRPr="00230967" w:rsidR="000253FD" w:rsidP="000E4012" w:rsidRDefault="000253FD" w14:paraId="20D889CE" w14:textId="77777777">
            <w:pPr>
              <w:pStyle w:val="Heading1"/>
              <w:outlineLvl w:val="0"/>
              <w:rPr>
                <w:rFonts w:cstheme="minorHAnsi"/>
                <w:sz w:val="22"/>
                <w:szCs w:val="22"/>
              </w:rPr>
            </w:pPr>
          </w:p>
        </w:tc>
        <w:tc>
          <w:tcPr>
            <w:tcW w:w="1123" w:type="dxa"/>
          </w:tcPr>
          <w:p w:rsidRPr="00230967" w:rsidR="000253FD" w:rsidP="000E4012" w:rsidRDefault="000253FD" w14:paraId="52EC10C4" w14:textId="134E2781">
            <w:pPr>
              <w:pStyle w:val="Heading1"/>
              <w:outlineLvl w:val="0"/>
              <w:rPr>
                <w:rFonts w:cstheme="minorHAnsi"/>
                <w:sz w:val="22"/>
                <w:szCs w:val="22"/>
              </w:rPr>
            </w:pPr>
          </w:p>
        </w:tc>
        <w:tc>
          <w:tcPr>
            <w:tcW w:w="1418" w:type="dxa"/>
          </w:tcPr>
          <w:p w:rsidRPr="00230967" w:rsidR="000253FD" w:rsidP="000E4012" w:rsidRDefault="000253FD" w14:paraId="454C0C00" w14:textId="77777777">
            <w:pPr>
              <w:pStyle w:val="Heading1"/>
              <w:outlineLvl w:val="0"/>
              <w:rPr>
                <w:rFonts w:cstheme="minorHAnsi"/>
                <w:sz w:val="22"/>
                <w:szCs w:val="22"/>
              </w:rPr>
            </w:pPr>
          </w:p>
        </w:tc>
        <w:tc>
          <w:tcPr>
            <w:tcW w:w="1417" w:type="dxa"/>
          </w:tcPr>
          <w:p w:rsidRPr="00230967" w:rsidR="000253FD" w:rsidP="008566FD" w:rsidRDefault="000253FD" w14:paraId="1175479A" w14:textId="77777777">
            <w:pPr>
              <w:pStyle w:val="Heading1"/>
              <w:jc w:val="right"/>
              <w:outlineLvl w:val="0"/>
              <w:rPr>
                <w:rFonts w:cstheme="minorHAnsi"/>
                <w:sz w:val="22"/>
                <w:szCs w:val="22"/>
              </w:rPr>
            </w:pPr>
          </w:p>
        </w:tc>
      </w:tr>
      <w:tr w:rsidR="000253FD" w:rsidTr="00272184" w14:paraId="4C30E7B0" w14:textId="77777777">
        <w:trPr>
          <w:trHeight w:val="169"/>
        </w:trPr>
        <w:tc>
          <w:tcPr>
            <w:tcW w:w="1134" w:type="dxa"/>
          </w:tcPr>
          <w:p w:rsidRPr="00230967" w:rsidR="000253FD" w:rsidP="00E3697F" w:rsidRDefault="000253FD" w14:paraId="093495C6" w14:textId="77777777">
            <w:pPr>
              <w:pStyle w:val="NoSpacing"/>
              <w:jc w:val="right"/>
            </w:pPr>
          </w:p>
        </w:tc>
        <w:tc>
          <w:tcPr>
            <w:tcW w:w="5256" w:type="dxa"/>
          </w:tcPr>
          <w:p w:rsidRPr="00230967" w:rsidR="000253FD" w:rsidP="00E3697F" w:rsidRDefault="000253FD" w14:paraId="416280DB" w14:textId="4566FC1A">
            <w:pPr>
              <w:pStyle w:val="NoSpacing"/>
              <w:jc w:val="right"/>
            </w:pPr>
          </w:p>
        </w:tc>
        <w:tc>
          <w:tcPr>
            <w:tcW w:w="2541" w:type="dxa"/>
            <w:gridSpan w:val="2"/>
          </w:tcPr>
          <w:p w:rsidRPr="00230967" w:rsidR="000253FD" w:rsidP="00E3697F" w:rsidRDefault="000253FD" w14:paraId="5036A1E0" w14:textId="3448A831">
            <w:pPr>
              <w:pStyle w:val="NoSpacing"/>
              <w:jc w:val="right"/>
            </w:pPr>
            <w:r w:rsidRPr="00230967">
              <w:t>Subtotal:</w:t>
            </w:r>
          </w:p>
        </w:tc>
        <w:sdt>
          <w:sdtPr>
            <w:alias w:val="#Nav: /Purchase_Header/Totals/TotalSubTotal"/>
            <w:tag w:val="#Nav: CAT_Standard_Purchase_Order/50100"/>
            <w:id w:val="1253085506"/>
            <w:placeholder>
              <w:docPart w:val="AAF20E24FAC840A1BA48498B299A9764"/>
            </w:placeholder>
            <w:dataBinding w:prefixMappings="xmlns:ns0='urn:microsoft-dynamics-nav/reports/CAT_Standard_Purchase_Order/50100/'" w:xpath="/ns0:NavWordReportXmlPart[1]/ns0:Purchase_Header[1]/ns0:Totals[1]/ns0:TotalSubTotal[1]" w:storeItemID="{2B1177CF-D12E-46C3-B7E7-71A27EEA5577}"/>
            <w:text/>
          </w:sdtPr>
          <w:sdtEndPr/>
          <w:sdtContent>
            <w:tc>
              <w:tcPr>
                <w:tcW w:w="1417" w:type="dxa"/>
                <w:noWrap/>
              </w:tcPr>
              <w:p w:rsidRPr="00230967" w:rsidR="000253FD" w:rsidP="008566FD" w:rsidRDefault="000253FD" w14:paraId="5AECDEEC" w14:textId="77777777">
                <w:pPr>
                  <w:pStyle w:val="NoSpacing"/>
                  <w:jc w:val="right"/>
                </w:pPr>
                <w:proofErr w:type="spellStart"/>
                <w:r w:rsidRPr="00230967">
                  <w:t>TotalSubTotal</w:t>
                </w:r>
                <w:proofErr w:type="spellEnd"/>
              </w:p>
            </w:tc>
          </w:sdtContent>
        </w:sdt>
      </w:tr>
      <w:tr w:rsidRPr="00A368D5" w:rsidR="000253FD" w:rsidTr="00272184" w14:paraId="7156009B" w14:textId="77777777">
        <w:trPr>
          <w:trHeight w:val="455"/>
        </w:trPr>
        <w:tc>
          <w:tcPr>
            <w:tcW w:w="1134" w:type="dxa"/>
          </w:tcPr>
          <w:p w:rsidRPr="00A368D5" w:rsidR="000253FD" w:rsidP="000E4012" w:rsidRDefault="000253FD" w14:paraId="1816E816" w14:textId="77876388">
            <w:pPr>
              <w:pStyle w:val="NoSpacing"/>
            </w:pPr>
          </w:p>
        </w:tc>
        <w:tc>
          <w:tcPr>
            <w:tcW w:w="5256" w:type="dxa"/>
          </w:tcPr>
          <w:p w:rsidRPr="00A368D5" w:rsidR="000253FD" w:rsidP="000E4012" w:rsidRDefault="000253FD" w14:paraId="41D254A8" w14:textId="55F8D22D">
            <w:pPr>
              <w:jc w:val="right"/>
              <w:rPr>
                <w:rFonts w:cstheme="minorHAnsi"/>
              </w:rPr>
            </w:pPr>
          </w:p>
        </w:tc>
        <w:tc>
          <w:tcPr>
            <w:tcW w:w="2541" w:type="dxa"/>
            <w:gridSpan w:val="2"/>
          </w:tcPr>
          <w:p w:rsidR="000253FD" w:rsidP="000E4012" w:rsidRDefault="000A68F2" w14:paraId="5049569B" w14:textId="5CF72C70">
            <w:pPr>
              <w:pStyle w:val="NoSpacing"/>
              <w:jc w:val="right"/>
            </w:pPr>
            <w:sdt>
              <w:sdtPr>
                <w:alias w:val="#Nav: /Purchase_Header/TaxBreakdown/BreakdownLabel1"/>
                <w:tag w:val="#Nav: CAT_Standard_Purchase_Order/50100"/>
                <w:id w:val="1680851688"/>
                <w:placeholder>
                  <w:docPart w:val="5B7421088CDC425BA57CB9C889621C4B"/>
                </w:placeholder>
                <w:dataBinding w:prefixMappings="xmlns:ns0='urn:microsoft-dynamics-nav/reports/CAT_Standard_Purchase_Order/50100/'" w:xpath="/ns0:NavWordReportXmlPart[1]/ns0:Purchase_Header[1]/ns0:TaxBreakdown[1]/ns0:BreakdownLabel1[1]" w:storeItemID="{2B1177CF-D12E-46C3-B7E7-71A27EEA5577}"/>
                <w:text/>
              </w:sdtPr>
              <w:sdtEndPr/>
              <w:sdtContent>
                <w:r w:rsidR="000253FD">
                  <w:t>BreakdownLabel1</w:t>
                </w:r>
              </w:sdtContent>
            </w:sdt>
            <w:r w:rsidR="0087705A">
              <w:t>:</w:t>
            </w:r>
          </w:p>
          <w:p w:rsidRPr="00F12E18" w:rsidR="000253FD" w:rsidP="00B974E7" w:rsidRDefault="000A68F2" w14:paraId="3DA30EDA" w14:textId="565B905E">
            <w:pPr>
              <w:pStyle w:val="NoSpacing"/>
              <w:jc w:val="right"/>
            </w:pPr>
            <w:sdt>
              <w:sdtPr>
                <w:alias w:val="#Nav: /Purchase_Header/TaxBreakdown/BreakdownLabel2"/>
                <w:tag w:val="#Nav: CAT_Standard_Purchase_Order/50100"/>
                <w:id w:val="639922903"/>
                <w:placeholder>
                  <w:docPart w:val="5B7421088CDC425BA57CB9C889621C4B"/>
                </w:placeholder>
                <w:dataBinding w:prefixMappings="xmlns:ns0='urn:microsoft-dynamics-nav/reports/CAT_Standard_Purchase_Order/50100/'" w:xpath="/ns0:NavWordReportXmlPart[1]/ns0:Purchase_Header[1]/ns0:TaxBreakdown[1]/ns0:BreakdownLabel2[1]" w:storeItemID="{2B1177CF-D12E-46C3-B7E7-71A27EEA5577}"/>
                <w:text/>
              </w:sdtPr>
              <w:sdtEndPr/>
              <w:sdtContent>
                <w:r w:rsidR="000253FD">
                  <w:t>BreakdownLabel2</w:t>
                </w:r>
              </w:sdtContent>
            </w:sdt>
            <w:r w:rsidR="0087705A">
              <w:t>:</w:t>
            </w:r>
          </w:p>
        </w:tc>
        <w:tc>
          <w:tcPr>
            <w:tcW w:w="1417" w:type="dxa"/>
            <w:noWrap/>
          </w:tcPr>
          <w:sdt>
            <w:sdtPr>
              <w:alias w:val="#Nav: /Purchase_Header/TaxBreakdown/BreakdownAmt1"/>
              <w:tag w:val="#Nav: CAT_Standard_Purchase_Order/50100"/>
              <w:id w:val="366409009"/>
              <w:placeholder>
                <w:docPart w:val="5B7421088CDC425BA57CB9C889621C4B"/>
              </w:placeholder>
              <w:dataBinding w:prefixMappings="xmlns:ns0='urn:microsoft-dynamics-nav/reports/CAT_Standard_Purchase_Order/50100/'" w:xpath="/ns0:NavWordReportXmlPart[1]/ns0:Purchase_Header[1]/ns0:TaxBreakdown[1]/ns0:BreakdownAmt1[1]" w:storeItemID="{2B1177CF-D12E-46C3-B7E7-71A27EEA5577}"/>
              <w:text/>
            </w:sdtPr>
            <w:sdtEndPr/>
            <w:sdtContent>
              <w:p w:rsidR="000253FD" w:rsidP="008566FD" w:rsidRDefault="000253FD" w14:paraId="0AB4269A" w14:textId="77777777">
                <w:pPr>
                  <w:pStyle w:val="NoSpacing"/>
                  <w:jc w:val="right"/>
                </w:pPr>
                <w:r>
                  <w:t>BreakdownAmt1</w:t>
                </w:r>
              </w:p>
            </w:sdtContent>
          </w:sdt>
          <w:sdt>
            <w:sdtPr>
              <w:alias w:val="#Nav: /Purchase_Header/TaxBreakdown/BreakdownAmt2"/>
              <w:tag w:val="#Nav: CAT_Standard_Purchase_Order/50100"/>
              <w:id w:val="1468086306"/>
              <w:placeholder>
                <w:docPart w:val="5B7421088CDC425BA57CB9C889621C4B"/>
              </w:placeholder>
              <w:dataBinding w:prefixMappings="xmlns:ns0='urn:microsoft-dynamics-nav/reports/CAT_Standard_Purchase_Order/50100/'" w:xpath="/ns0:NavWordReportXmlPart[1]/ns0:Purchase_Header[1]/ns0:TaxBreakdown[1]/ns0:BreakdownAmt2[1]" w:storeItemID="{2B1177CF-D12E-46C3-B7E7-71A27EEA5577}"/>
              <w:text/>
            </w:sdtPr>
            <w:sdtEndPr/>
            <w:sdtContent>
              <w:p w:rsidRPr="00F12E18" w:rsidR="000253FD" w:rsidP="008566FD" w:rsidRDefault="000253FD" w14:paraId="337D84A2" w14:textId="0F8EE0D9">
                <w:pPr>
                  <w:pStyle w:val="NoSpacing"/>
                  <w:jc w:val="right"/>
                </w:pPr>
                <w:r>
                  <w:t>BreakdownAmt2</w:t>
                </w:r>
              </w:p>
            </w:sdtContent>
          </w:sdt>
        </w:tc>
      </w:tr>
      <w:tr w:rsidR="000253FD" w:rsidTr="00272184" w14:paraId="2D8862E0" w14:textId="77777777">
        <w:trPr>
          <w:trHeight w:val="169"/>
        </w:trPr>
        <w:tc>
          <w:tcPr>
            <w:tcW w:w="1134" w:type="dxa"/>
          </w:tcPr>
          <w:p w:rsidRPr="00230967" w:rsidR="000253FD" w:rsidP="000E4012" w:rsidRDefault="000253FD" w14:paraId="0B623EA3" w14:textId="77777777">
            <w:pPr>
              <w:rPr>
                <w:rFonts w:cstheme="minorHAnsi"/>
              </w:rPr>
            </w:pPr>
          </w:p>
        </w:tc>
        <w:tc>
          <w:tcPr>
            <w:tcW w:w="5256" w:type="dxa"/>
          </w:tcPr>
          <w:p w:rsidRPr="00230967" w:rsidR="000253FD" w:rsidP="000E4012" w:rsidRDefault="000253FD" w14:paraId="53099E4C" w14:textId="77777777">
            <w:pPr>
              <w:rPr>
                <w:rFonts w:cstheme="minorHAnsi"/>
              </w:rPr>
            </w:pPr>
          </w:p>
        </w:tc>
        <w:tc>
          <w:tcPr>
            <w:tcW w:w="2541" w:type="dxa"/>
            <w:gridSpan w:val="2"/>
            <w:tcBorders>
              <w:bottom w:val="single" w:color="auto" w:sz="4" w:space="0"/>
            </w:tcBorders>
          </w:tcPr>
          <w:p w:rsidRPr="00230967" w:rsidR="000253FD" w:rsidP="000E4012" w:rsidRDefault="000253FD" w14:paraId="3CB9C718" w14:textId="2C536BD2">
            <w:pPr>
              <w:jc w:val="right"/>
              <w:rPr>
                <w:rFonts w:cstheme="minorHAnsi"/>
                <w:b/>
              </w:rPr>
            </w:pPr>
            <w:r w:rsidRPr="00230967">
              <w:rPr>
                <w:rFonts w:cstheme="minorHAnsi"/>
                <w:b/>
              </w:rPr>
              <w:t>Total:</w:t>
            </w:r>
          </w:p>
        </w:tc>
        <w:tc>
          <w:tcPr>
            <w:tcW w:w="1417" w:type="dxa"/>
            <w:tcBorders>
              <w:bottom w:val="single" w:color="auto" w:sz="4" w:space="0"/>
            </w:tcBorders>
            <w:noWrap/>
          </w:tcPr>
          <w:p w:rsidRPr="00230967" w:rsidR="000253FD" w:rsidP="008566FD" w:rsidRDefault="000A68F2" w14:paraId="3E17AE59" w14:textId="71F18070">
            <w:pPr>
              <w:jc w:val="right"/>
              <w:rPr>
                <w:rFonts w:cstheme="minorHAnsi"/>
                <w:b/>
              </w:rPr>
            </w:pPr>
            <w:sdt>
              <w:sdtPr>
                <w:rPr>
                  <w:rFonts w:cstheme="minorHAnsi"/>
                  <w:b/>
                </w:rPr>
                <w:alias w:val="#Nav: /Purchase_Header/Totals/TotalAmount"/>
                <w:tag w:val="#Nav: CAT_Standard_Purchase_Order/50100"/>
                <w:id w:val="-1479840756"/>
                <w:placeholder>
                  <w:docPart w:val="34A3A01834DC404DAC51FBC23C09301F"/>
                </w:placeholder>
                <w:dataBinding w:prefixMappings="xmlns:ns0='urn:microsoft-dynamics-nav/reports/CAT_Standard_Purchase_Order/50100/'" w:xpath="/ns0:NavWordReportXmlPart[1]/ns0:Purchase_Header[1]/ns0:Totals[1]/ns0:TotalAmount[1]" w:storeItemID="{2B1177CF-D12E-46C3-B7E7-71A27EEA5577}"/>
                <w:text/>
              </w:sdtPr>
              <w:sdtEndPr/>
              <w:sdtContent>
                <w:proofErr w:type="spellStart"/>
                <w:r w:rsidRPr="00230967" w:rsidR="000253FD">
                  <w:rPr>
                    <w:rFonts w:cstheme="minorHAnsi"/>
                    <w:b/>
                  </w:rPr>
                  <w:t>TotalAmount</w:t>
                </w:r>
                <w:proofErr w:type="spellEnd"/>
              </w:sdtContent>
            </w:sdt>
            <w:r w:rsidR="000253FD">
              <w:rPr>
                <w:rFonts w:cstheme="minorHAnsi"/>
                <w:b/>
              </w:rPr>
              <w:t xml:space="preserve"> </w:t>
            </w:r>
            <w:sdt>
              <w:sdtPr>
                <w:rPr>
                  <w:rFonts w:cstheme="minorHAnsi"/>
                  <w:b/>
                </w:rPr>
                <w:alias w:val="#Nav: /Purchase_Header/CurrencyCode"/>
                <w:tag w:val="#Nav: CAT_Standard_Purchase_Order/50100"/>
                <w:id w:val="-1570416769"/>
                <w:placeholder>
                  <w:docPart w:val="060FCCB1061642DD9E4CABBC5DE21205"/>
                </w:placeholder>
                <w:dataBinding w:prefixMappings="xmlns:ns0='urn:microsoft-dynamics-nav/reports/CAT_Standard_Purchase_Order/50100/'" w:xpath="/ns0:NavWordReportXmlPart[1]/ns0:Purchase_Header[1]/ns0:CurrencyCode[1]" w:storeItemID="{2B1177CF-D12E-46C3-B7E7-71A27EEA5577}"/>
                <w:text/>
              </w:sdtPr>
              <w:sdtEndPr/>
              <w:sdtContent>
                <w:proofErr w:type="spellStart"/>
                <w:r w:rsidR="000253FD">
                  <w:rPr>
                    <w:rFonts w:cstheme="minorHAnsi"/>
                    <w:b/>
                  </w:rPr>
                  <w:t>CurrencyCode</w:t>
                </w:r>
                <w:proofErr w:type="spellEnd"/>
              </w:sdtContent>
            </w:sdt>
          </w:p>
        </w:tc>
      </w:tr>
    </w:tbl>
    <w:p w:rsidR="00F1152D" w:rsidP="00F1152D" w:rsidRDefault="00F1152D" w14:paraId="5DD65C94" w14:textId="77777777">
      <w:pPr>
        <w:pStyle w:val="ListParagraph"/>
        <w:keepNext/>
        <w:spacing w:after="240"/>
        <w:ind w:left="360"/>
        <w:outlineLvl w:val="0"/>
        <w:rPr>
          <w:rFonts w:eastAsia="Times New Roman" w:cstheme="minorHAnsi"/>
          <w:b/>
          <w:bCs/>
          <w:caps/>
          <w:kern w:val="32"/>
          <w:sz w:val="20"/>
          <w:szCs w:val="20"/>
          <w:u w:val="single"/>
        </w:rPr>
      </w:pPr>
    </w:p>
    <w:p w:rsidR="00CB03DC" w:rsidP="00B8574F" w:rsidRDefault="00CB03DC" w14:paraId="56060997" w14:textId="7105BE34">
      <w:r>
        <w:br w:type="page"/>
      </w:r>
    </w:p>
    <w:p w:rsidRPr="00AC638C" w:rsidR="0097540B" w:rsidP="0097540B" w:rsidRDefault="0097540B" w14:paraId="305624BA" w14:textId="77777777">
      <w:pPr>
        <w:rPr>
          <w:sz w:val="20"/>
          <w:szCs w:val="20"/>
          <w:lang w:val="en-CA"/>
        </w:rPr>
      </w:pPr>
    </w:p>
    <w:p w:rsidRPr="00AC638C" w:rsidR="0097540B" w:rsidP="0097540B" w:rsidRDefault="0097540B" w14:paraId="73CBB5CE" w14:textId="65D26146">
      <w:pPr>
        <w:pStyle w:val="ListParagraph"/>
        <w:numPr>
          <w:ilvl w:val="0"/>
          <w:numId w:val="3"/>
        </w:numPr>
        <w:rPr>
          <w:b/>
          <w:bCs/>
          <w:u w:val="single"/>
        </w:rPr>
      </w:pPr>
      <w:r w:rsidRPr="00AC638C">
        <w:rPr>
          <w:b/>
          <w:bCs/>
          <w:u w:val="single"/>
        </w:rPr>
        <w:t>ENTIRE AGREEMENT, WAIVERS AND CONSENTS IN WRITING</w:t>
      </w:r>
    </w:p>
    <w:p w:rsidRPr="00AC638C" w:rsidR="0097540B" w:rsidP="0097540B" w:rsidRDefault="0097540B" w14:paraId="690A8F8D" w14:textId="77777777">
      <w:pPr>
        <w:ind w:left="360"/>
        <w:rPr>
          <w:lang w:val="en-CA"/>
        </w:rPr>
      </w:pPr>
      <w:r w:rsidRPr="00AC638C">
        <w:rPr>
          <w:lang w:val="en-CA"/>
        </w:rPr>
        <w:t>The Purchase Order expressly supersede all prior agreements and communications (both oral and written) between the parties relating to the subject matter of the Purchase Order. In addition:</w:t>
      </w:r>
    </w:p>
    <w:p w:rsidRPr="00AC638C" w:rsidR="0097540B" w:rsidP="0097540B" w:rsidRDefault="0097540B" w14:paraId="55320DD5" w14:textId="77777777">
      <w:pPr>
        <w:pStyle w:val="NoSpacing"/>
        <w:ind w:firstLine="360"/>
        <w:rPr>
          <w:lang w:val="en-CA"/>
        </w:rPr>
      </w:pPr>
      <w:r w:rsidRPr="00AC638C">
        <w:rPr>
          <w:lang w:val="en-CA"/>
        </w:rPr>
        <w:t>(a)</w:t>
      </w:r>
      <w:r w:rsidRPr="00AC638C">
        <w:rPr>
          <w:lang w:val="en-CA"/>
        </w:rPr>
        <w:tab/>
        <w:t>no waiver of any provision of the Purchase Order; and</w:t>
      </w:r>
    </w:p>
    <w:p w:rsidRPr="00AC638C" w:rsidR="0097540B" w:rsidP="0097540B" w:rsidRDefault="0097540B" w14:paraId="7C4976A6" w14:textId="77777777">
      <w:pPr>
        <w:pStyle w:val="NoSpacing"/>
        <w:ind w:firstLine="360"/>
        <w:rPr>
          <w:lang w:val="en-CA"/>
        </w:rPr>
      </w:pPr>
      <w:r w:rsidRPr="00AC638C">
        <w:rPr>
          <w:lang w:val="en-CA"/>
        </w:rPr>
        <w:t>(b)</w:t>
      </w:r>
      <w:r w:rsidRPr="00AC638C">
        <w:rPr>
          <w:lang w:val="en-CA"/>
        </w:rPr>
        <w:tab/>
        <w:t>no consent required pursuant to the Purchase Order,</w:t>
      </w:r>
    </w:p>
    <w:p w:rsidRPr="00AC638C" w:rsidR="0097540B" w:rsidP="0097540B" w:rsidRDefault="0097540B" w14:paraId="6FB837F5" w14:textId="2A31E646">
      <w:pPr>
        <w:pStyle w:val="NoSpacing"/>
        <w:ind w:left="720"/>
        <w:rPr>
          <w:lang w:val="en-CA"/>
        </w:rPr>
      </w:pPr>
      <w:r w:rsidRPr="00AC638C">
        <w:rPr>
          <w:lang w:val="en-CA"/>
        </w:rPr>
        <w:t>is binding or effective unless it is in writing and signed by an authorized signatory of the party providing such waiver or consent.</w:t>
      </w:r>
    </w:p>
    <w:p w:rsidRPr="00AC638C" w:rsidR="0097540B" w:rsidP="0097540B" w:rsidRDefault="0097540B" w14:paraId="575BD828" w14:textId="77777777">
      <w:pPr>
        <w:pStyle w:val="NoSpacing"/>
        <w:ind w:left="720"/>
        <w:rPr>
          <w:lang w:val="en-CA"/>
        </w:rPr>
      </w:pPr>
    </w:p>
    <w:p w:rsidRPr="00AC638C" w:rsidR="0097540B" w:rsidP="0097540B" w:rsidRDefault="0097540B" w14:paraId="0947AE17" w14:textId="77777777">
      <w:pPr>
        <w:pStyle w:val="ListParagraph"/>
        <w:numPr>
          <w:ilvl w:val="0"/>
          <w:numId w:val="3"/>
        </w:numPr>
        <w:rPr>
          <w:b/>
          <w:bCs/>
          <w:u w:val="single"/>
        </w:rPr>
      </w:pPr>
      <w:r w:rsidRPr="00AC638C">
        <w:rPr>
          <w:b/>
          <w:bCs/>
          <w:u w:val="single"/>
        </w:rPr>
        <w:t>GOVERNING LAW</w:t>
      </w:r>
    </w:p>
    <w:p w:rsidRPr="00AC638C" w:rsidR="0097540B" w:rsidP="0097540B" w:rsidRDefault="0097540B" w14:paraId="5B1AD980" w14:textId="73F3A5C9">
      <w:pPr>
        <w:ind w:left="360"/>
        <w:rPr>
          <w:lang w:val="en-CA"/>
        </w:rPr>
      </w:pPr>
      <w:r w:rsidRPr="00AC638C">
        <w:rPr>
          <w:lang w:val="en-CA"/>
        </w:rPr>
        <w:t>The Purchase Order will be governed by and construed in accordance with the Laws of the Province of British Columbia and the federal Laws of Canada applicable in British Columbia. The parties expressly agree that the United Nations Convention on Contracts for the International Sale of Goods does not and will not apply to the Purchase Order.</w:t>
      </w:r>
    </w:p>
    <w:p w:rsidRPr="00AC638C" w:rsidR="0097540B" w:rsidP="0097540B" w:rsidRDefault="0097540B" w14:paraId="3016E37C" w14:textId="77777777">
      <w:pPr>
        <w:pStyle w:val="ListParagraph"/>
        <w:numPr>
          <w:ilvl w:val="0"/>
          <w:numId w:val="3"/>
        </w:numPr>
        <w:rPr>
          <w:b/>
          <w:bCs/>
          <w:u w:val="single"/>
        </w:rPr>
      </w:pPr>
      <w:r w:rsidRPr="00AC638C">
        <w:rPr>
          <w:b/>
          <w:bCs/>
          <w:u w:val="single"/>
        </w:rPr>
        <w:t>COUNTERPARTS</w:t>
      </w:r>
    </w:p>
    <w:p w:rsidRPr="00AC638C" w:rsidR="0097540B" w:rsidP="0097540B" w:rsidRDefault="0097540B" w14:paraId="22A87C38" w14:textId="48CACA9D">
      <w:pPr>
        <w:ind w:left="360"/>
        <w:rPr>
          <w:lang w:val="en-CA"/>
        </w:rPr>
      </w:pPr>
      <w:r w:rsidRPr="00AC638C">
        <w:rPr>
          <w:lang w:val="en-CA"/>
        </w:rPr>
        <w:t>This Purchase Order Form may be executed and delivered in several counterparts, including by electronic means (including via pdf), each of which when so executed and delivered will be deemed to be an original and such counterparts together will be one and the same instrument.</w:t>
      </w:r>
    </w:p>
    <w:p w:rsidRPr="00AC638C" w:rsidR="0097540B" w:rsidP="0097540B" w:rsidRDefault="0097540B" w14:paraId="34B23701" w14:textId="77777777">
      <w:pPr>
        <w:rPr>
          <w:u w:val="single"/>
          <w:lang w:val="en-CA"/>
        </w:rPr>
      </w:pPr>
    </w:p>
    <w:tbl>
      <w:tblPr>
        <w:tblStyle w:val="TableGrid"/>
        <w:tblW w:w="0" w:type="auto"/>
        <w:jc w:val="center"/>
        <w:tblBorders>
          <w:insideH w:val="none" w:color="auto" w:sz="0" w:space="0"/>
          <w:insideV w:val="none" w:color="auto" w:sz="0" w:space="0"/>
        </w:tblBorders>
        <w:tblLook w:val="04A0" w:firstRow="1" w:lastRow="0" w:firstColumn="1" w:lastColumn="0" w:noHBand="0" w:noVBand="1"/>
      </w:tblPr>
      <w:tblGrid>
        <w:gridCol w:w="495"/>
        <w:gridCol w:w="4305"/>
        <w:gridCol w:w="495"/>
        <w:gridCol w:w="4298"/>
      </w:tblGrid>
      <w:tr w:rsidRPr="00AC638C" w:rsidR="0097540B" w:rsidTr="00016B6D" w14:paraId="543C9AC4" w14:textId="77777777">
        <w:trPr>
          <w:jc w:val="center"/>
        </w:trPr>
        <w:tc>
          <w:tcPr>
            <w:tcW w:w="9588" w:type="dxa"/>
            <w:gridSpan w:val="4"/>
          </w:tcPr>
          <w:p w:rsidRPr="00AC638C" w:rsidR="0097540B" w:rsidP="0097540B" w:rsidRDefault="0097540B" w14:paraId="33F4DFDB" w14:textId="77777777">
            <w:pPr>
              <w:rPr>
                <w:bCs/>
              </w:rPr>
            </w:pPr>
            <w:r w:rsidRPr="00AC638C">
              <w:rPr>
                <w:bCs/>
              </w:rPr>
              <w:t>The parties hereto have executed this Purchase Order effective as of the day and year first above written.</w:t>
            </w:r>
          </w:p>
        </w:tc>
      </w:tr>
      <w:tr w:rsidRPr="00AC638C" w:rsidR="00016B6D" w:rsidTr="00016B6D" w14:paraId="4E65685F" w14:textId="77777777">
        <w:trPr>
          <w:trHeight w:val="297"/>
          <w:jc w:val="center"/>
        </w:trPr>
        <w:tc>
          <w:tcPr>
            <w:tcW w:w="4800" w:type="dxa"/>
            <w:gridSpan w:val="2"/>
          </w:tcPr>
          <w:p w:rsidRPr="00016B6D" w:rsidR="00016B6D" w:rsidP="00016B6D" w:rsidRDefault="00A50DD1" w14:paraId="24722FA1" w14:textId="5A5CA256">
            <w:pPr>
              <w:pStyle w:val="NoSpacing"/>
              <w:rPr>
                <w:b/>
                <w:bCs/>
              </w:rPr>
            </w:pPr>
            <w:r>
              <w:rPr>
                <w:b/>
                <w:bCs/>
              </w:rPr>
              <w:t>Carbon Engineering</w:t>
            </w:r>
            <w:r w:rsidRPr="00016B6D" w:rsidR="00016B6D">
              <w:rPr>
                <w:b/>
                <w:bCs/>
              </w:rPr>
              <w:t xml:space="preserve"> L</w:t>
            </w:r>
            <w:r>
              <w:rPr>
                <w:b/>
                <w:bCs/>
              </w:rPr>
              <w:t>td</w:t>
            </w:r>
            <w:r w:rsidRPr="00016B6D" w:rsidR="00016B6D">
              <w:rPr>
                <w:b/>
                <w:bCs/>
              </w:rPr>
              <w:t>.</w:t>
            </w:r>
          </w:p>
        </w:tc>
        <w:tc>
          <w:tcPr>
            <w:tcW w:w="4788" w:type="dxa"/>
            <w:gridSpan w:val="2"/>
          </w:tcPr>
          <w:p w:rsidRPr="00016B6D" w:rsidR="00016B6D" w:rsidP="00016B6D" w:rsidRDefault="00016B6D" w14:paraId="363946FF" w14:textId="79DF4962">
            <w:pPr>
              <w:pStyle w:val="NoSpacing"/>
              <w:rPr>
                <w:bCs/>
              </w:rPr>
            </w:pPr>
            <w:r>
              <w:rPr>
                <w:bCs/>
              </w:rPr>
              <w:t>Vendor</w:t>
            </w:r>
            <w:r w:rsidR="0004441F">
              <w:rPr>
                <w:bCs/>
              </w:rPr>
              <w:t>:</w:t>
            </w:r>
            <w:r>
              <w:rPr>
                <w:bCs/>
              </w:rPr>
              <w:t xml:space="preserve"> </w:t>
            </w:r>
            <w:sdt>
              <w:sdtPr>
                <w:rPr>
                  <w:b/>
                </w:rPr>
                <w:alias w:val="#Nav: /Purchase_Header/BuyFromAddr1"/>
                <w:tag w:val="#Nav: CAT_Standard_Purchase_Order/50100"/>
                <w:id w:val="1805812447"/>
                <w:placeholder>
                  <w:docPart w:val="9E725514A68E4F0A8C23208B29A8DB28"/>
                </w:placeholder>
                <w:dataBinding w:prefixMappings="xmlns:ns0='urn:microsoft-dynamics-nav/reports/CAT_Standard_Purchase_Order/50100/'" w:xpath="/ns0:NavWordReportXmlPart[1]/ns0:Purchase_Header[1]/ns0:BuyFromAddr1[1]" w:storeItemID="{2B1177CF-D12E-46C3-B7E7-71A27EEA5577}"/>
                <w:text/>
              </w:sdtPr>
              <w:sdtEndPr/>
              <w:sdtContent>
                <w:r w:rsidRPr="00016B6D">
                  <w:rPr>
                    <w:b/>
                  </w:rPr>
                  <w:t>BuyFromAddr1</w:t>
                </w:r>
              </w:sdtContent>
            </w:sdt>
            <w:r>
              <w:rPr>
                <w:bCs/>
              </w:rPr>
              <w:t xml:space="preserve"> </w:t>
            </w:r>
          </w:p>
        </w:tc>
      </w:tr>
      <w:tr w:rsidRPr="00AC638C" w:rsidR="00016B6D" w:rsidTr="00B67D73" w14:paraId="12B440A4" w14:textId="77777777">
        <w:trPr>
          <w:trHeight w:val="557"/>
          <w:jc w:val="center"/>
        </w:trPr>
        <w:tc>
          <w:tcPr>
            <w:tcW w:w="495" w:type="dxa"/>
            <w:vAlign w:val="center"/>
          </w:tcPr>
          <w:p w:rsidRPr="00AC638C" w:rsidR="00016B6D" w:rsidP="00016B6D" w:rsidRDefault="00016B6D" w14:paraId="393C582A" w14:textId="77777777">
            <w:pPr>
              <w:pStyle w:val="NoSpacing"/>
            </w:pPr>
            <w:r w:rsidRPr="00AC638C">
              <w:t>B</w:t>
            </w:r>
            <w:r>
              <w:t>y:</w:t>
            </w:r>
            <w:r w:rsidRPr="007F47CD">
              <w:t xml:space="preserve">                                          </w:t>
            </w:r>
          </w:p>
        </w:tc>
        <w:tc>
          <w:tcPr>
            <w:tcW w:w="4305" w:type="dxa"/>
            <w:tcBorders>
              <w:top w:val="nil"/>
              <w:bottom w:val="single" w:color="auto" w:sz="4" w:space="0"/>
            </w:tcBorders>
          </w:tcPr>
          <w:p w:rsidRPr="00AC638C" w:rsidR="00016B6D" w:rsidP="00016B6D" w:rsidRDefault="00016B6D" w14:paraId="6BBF3044" w14:textId="188A7525">
            <w:pPr>
              <w:pStyle w:val="NoSpacing"/>
            </w:pPr>
          </w:p>
        </w:tc>
        <w:tc>
          <w:tcPr>
            <w:tcW w:w="490" w:type="dxa"/>
            <w:vAlign w:val="center"/>
          </w:tcPr>
          <w:p w:rsidRPr="00AC638C" w:rsidR="00016B6D" w:rsidP="00016B6D" w:rsidRDefault="00016B6D" w14:paraId="41DC1A87" w14:textId="77777777">
            <w:pPr>
              <w:pStyle w:val="NoSpacing"/>
            </w:pPr>
            <w:r w:rsidRPr="00AC638C">
              <w:t>By</w:t>
            </w:r>
            <w:r>
              <w:t>:</w:t>
            </w:r>
          </w:p>
        </w:tc>
        <w:tc>
          <w:tcPr>
            <w:tcW w:w="4298" w:type="dxa"/>
            <w:tcBorders>
              <w:top w:val="nil"/>
              <w:bottom w:val="single" w:color="auto" w:sz="4" w:space="0"/>
            </w:tcBorders>
          </w:tcPr>
          <w:p w:rsidRPr="00AC638C" w:rsidR="00016B6D" w:rsidP="00016B6D" w:rsidRDefault="00016B6D" w14:paraId="41B6890B" w14:textId="65FD4F67">
            <w:pPr>
              <w:pStyle w:val="NoSpacing"/>
            </w:pPr>
          </w:p>
        </w:tc>
      </w:tr>
      <w:tr w:rsidRPr="00AC638C" w:rsidR="0097540B" w:rsidTr="00016B6D" w14:paraId="253AC7ED" w14:textId="77777777">
        <w:trPr>
          <w:jc w:val="center"/>
        </w:trPr>
        <w:tc>
          <w:tcPr>
            <w:tcW w:w="4800" w:type="dxa"/>
            <w:gridSpan w:val="2"/>
          </w:tcPr>
          <w:p w:rsidRPr="00AC638C" w:rsidR="0097540B" w:rsidP="00AC638C" w:rsidRDefault="0097540B" w14:paraId="0644699C" w14:textId="77777777">
            <w:pPr>
              <w:pStyle w:val="NoSpacing"/>
            </w:pPr>
          </w:p>
          <w:p w:rsidRPr="00AC638C" w:rsidR="0097540B" w:rsidP="00AC638C" w:rsidRDefault="0097540B" w14:paraId="172D4F4C" w14:textId="77777777">
            <w:pPr>
              <w:pStyle w:val="NoSpacing"/>
            </w:pPr>
            <w:r w:rsidRPr="00AC638C">
              <w:t>Name:   Susan Koch</w:t>
            </w:r>
            <w:r w:rsidRPr="00AC638C">
              <w:br/>
              <w:t xml:space="preserve">Title:      COO and VP, Accounting </w:t>
            </w:r>
          </w:p>
        </w:tc>
        <w:tc>
          <w:tcPr>
            <w:tcW w:w="4788" w:type="dxa"/>
            <w:gridSpan w:val="2"/>
          </w:tcPr>
          <w:p w:rsidRPr="00AC638C" w:rsidR="0097540B" w:rsidP="00AC638C" w:rsidRDefault="0097540B" w14:paraId="0ABB0BD1" w14:textId="2631E836">
            <w:pPr>
              <w:pStyle w:val="NoSpacing"/>
              <w:rPr>
                <w:u w:val="single"/>
              </w:rPr>
            </w:pPr>
          </w:p>
          <w:p w:rsidRPr="00AC638C" w:rsidR="0097540B" w:rsidP="00AC638C" w:rsidRDefault="0097540B" w14:paraId="27BD538B" w14:textId="33DEC17F">
            <w:pPr>
              <w:pStyle w:val="NoSpacing"/>
            </w:pPr>
            <w:r w:rsidRPr="00AC638C">
              <w:t xml:space="preserve">Name: </w:t>
            </w:r>
            <w:r w:rsidRPr="00AC638C">
              <w:br/>
            </w:r>
            <w:r w:rsidR="00174E60">
              <w:t xml:space="preserve">Title: </w:t>
            </w:r>
          </w:p>
        </w:tc>
      </w:tr>
    </w:tbl>
    <w:p w:rsidRPr="0097540B" w:rsidR="0097540B" w:rsidP="0097540B" w:rsidRDefault="0097540B" w14:paraId="5B148D10" w14:textId="77777777">
      <w:pPr>
        <w:rPr>
          <w:lang w:val="en-CA"/>
        </w:rPr>
      </w:pPr>
    </w:p>
    <w:p w:rsidRPr="00B8574F" w:rsidR="008566FD" w:rsidP="00B8574F" w:rsidRDefault="008566FD" w14:paraId="045ECFF9" w14:textId="77777777"/>
    <w:sectPr w:rsidRPr="00B8574F" w:rsidR="008566FD" w:rsidSect="00B8574F">
      <w:headerReference w:type="default" r:id="rId12"/>
      <w:footerReference w:type="default" r:id="rId13"/>
      <w:headerReference w:type="first" r:id="rId14"/>
      <w:footerReference w:type="first" r:id="rId15"/>
      <w:pgSz w:w="11907" w:h="16839" w:code="9"/>
      <w:pgMar w:top="567" w:right="1134" w:bottom="567" w:left="567"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68F2" w:rsidP="00E40C63" w:rsidRDefault="000A68F2" w14:paraId="75DABB30" w14:textId="77777777">
      <w:pPr>
        <w:spacing w:after="0"/>
      </w:pPr>
      <w:r>
        <w:separator/>
      </w:r>
    </w:p>
  </w:endnote>
  <w:endnote w:type="continuationSeparator" w:id="0">
    <w:p w:rsidR="000A68F2" w:rsidP="00E40C63" w:rsidRDefault="000A68F2" w14:paraId="79C6AE5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265"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747"/>
    </w:tblGrid>
    <w:tr w:rsidRPr="00982950" w:rsidR="001D1CE2" w:rsidTr="00B8574F" w14:paraId="7C1077DD" w14:textId="77777777">
      <w:trPr>
        <w:cantSplit/>
        <w:trHeight w:val="271"/>
        <w:tblCellSpacing w:w="11" w:type="dxa"/>
      </w:trPr>
      <w:tc>
        <w:tcPr>
          <w:tcW w:w="4980" w:type="pct"/>
        </w:tcPr>
        <w:p w:rsidRPr="008F430F" w:rsidR="0057543B" w:rsidP="0057543B" w:rsidRDefault="0057543B" w14:paraId="695D1BC1" w14:textId="77777777">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tandard_Purchase_Order/50100"/>
              <w:id w:val="1049412583"/>
              <w:placeholder>
                <w:docPart w:val="B34DD88C15F14824A6ADFB823CBD60ED"/>
              </w:placeholder>
              <w:dataBinding w:prefixMappings="xmlns:ns0='urn:microsoft-dynamics-nav/reports/CAT_Standard_Purchase_Order/50100/'" w:xpath="/ns0:NavWordReportXmlPart[1]/ns0:Purchase_Header[1]/ns0:CompanyVATRegistrationNo[1]" w:storeItemID="{2B1177CF-D12E-46C3-B7E7-71A27EEA5577}"/>
              <w:text/>
            </w:sdtPr>
            <w:sdtEndPr/>
            <w:sdtContent>
              <w:proofErr w:type="spellStart"/>
              <w:r>
                <w:rPr>
                  <w:sz w:val="16"/>
                  <w:szCs w:val="16"/>
                </w:rPr>
                <w:t>CompanyVATRegistrationNo</w:t>
              </w:r>
              <w:proofErr w:type="spellEnd"/>
            </w:sdtContent>
          </w:sdt>
          <w:r>
            <w:rPr>
              <w:sz w:val="16"/>
              <w:szCs w:val="16"/>
            </w:rPr>
            <w:t>.</w:t>
          </w:r>
        </w:p>
        <w:p w:rsidRPr="008F430F" w:rsidR="0057543B" w:rsidP="0057543B" w:rsidRDefault="0057543B" w14:paraId="33FEADFB" w14:textId="77777777">
          <w:pPr>
            <w:pStyle w:val="Heading2"/>
            <w:jc w:val="center"/>
            <w:outlineLvl w:val="1"/>
            <w:rPr>
              <w:sz w:val="16"/>
              <w:szCs w:val="16"/>
            </w:rPr>
          </w:pPr>
          <w:r w:rsidRPr="008F430F">
            <w:rPr>
              <w:sz w:val="16"/>
              <w:szCs w:val="16"/>
            </w:rPr>
            <w:t xml:space="preserve">Please Send Invoices to </w:t>
          </w:r>
          <w:hyperlink w:history="1" r:id="rId1">
            <w:r w:rsidRPr="008F430F">
              <w:rPr>
                <w:rStyle w:val="Hyperlink"/>
                <w:sz w:val="16"/>
                <w:szCs w:val="16"/>
              </w:rPr>
              <w:t>Accounts@Carbonengineering.com</w:t>
            </w:r>
          </w:hyperlink>
          <w:r w:rsidRPr="008F430F">
            <w:rPr>
              <w:sz w:val="16"/>
              <w:szCs w:val="16"/>
            </w:rPr>
            <w:t>.</w:t>
          </w:r>
        </w:p>
        <w:p w:rsidR="001D1CE2" w:rsidP="0057543B" w:rsidRDefault="0057543B" w14:paraId="31AAAF36" w14:textId="74883153">
          <w:pPr>
            <w:pStyle w:val="NoSpacing"/>
            <w:jc w:val="center"/>
            <w:rPr>
              <w:sz w:val="18"/>
              <w:szCs w:val="18"/>
            </w:rPr>
          </w:pPr>
          <w:r w:rsidRPr="008F430F">
            <w:rPr>
              <w:sz w:val="16"/>
              <w:szCs w:val="16"/>
            </w:rPr>
            <w:t xml:space="preserve">Unless otherwise agreed to by Carbon Engineering Ltd In a signed contract, the Carbon Engineering Terms &amp; Conditions Apply. Please see </w:t>
          </w:r>
          <w:hyperlink w:history="1" r:id="rId2">
            <w:r w:rsidRPr="00571007" w:rsidR="00AC638C">
              <w:rPr>
                <w:rStyle w:val="Hyperlink"/>
                <w:sz w:val="16"/>
                <w:szCs w:val="16"/>
              </w:rPr>
              <w:t>www.carbonengineering.com/terms</w:t>
            </w:r>
          </w:hyperlink>
          <w:r w:rsidRPr="008F430F">
            <w:rPr>
              <w:sz w:val="16"/>
              <w:szCs w:val="16"/>
            </w:rPr>
            <w:t xml:space="preserve"> for more information.</w:t>
          </w:r>
        </w:p>
      </w:tc>
    </w:tr>
  </w:tbl>
  <w:p w:rsidRPr="001D1CE2" w:rsidR="000E071F" w:rsidP="001D1CE2" w:rsidRDefault="000E071F" w14:paraId="1ED363E8" w14:textId="77777777">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0348"/>
    </w:tblGrid>
    <w:tr w:rsidR="00A406BB" w:rsidTr="00F763C3" w14:paraId="53E675BC" w14:textId="77777777">
      <w:tc>
        <w:tcPr>
          <w:tcW w:w="10348" w:type="dxa"/>
        </w:tcPr>
        <w:p w:rsidRPr="008F430F" w:rsidR="008F430F" w:rsidP="00C32480" w:rsidRDefault="008F430F" w14:paraId="20A7EA41" w14:textId="08402BE8">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tandard_Purchase_Order/50100"/>
              <w:id w:val="-707723617"/>
              <w:placeholder>
                <w:docPart w:val="DefaultPlaceholder_-1854013440"/>
              </w:placeholder>
              <w:dataBinding w:prefixMappings="xmlns:ns0='urn:microsoft-dynamics-nav/reports/CAT_Standard_Purchase_Order/50100/'" w:xpath="/ns0:NavWordReportXmlPart[1]/ns0:Purchase_Header[1]/ns0:CompanyVATRegistrationNo[1]" w:storeItemID="{2B1177CF-D12E-46C3-B7E7-71A27EEA5577}"/>
              <w:text/>
            </w:sdtPr>
            <w:sdtEndPr/>
            <w:sdtContent>
              <w:proofErr w:type="spellStart"/>
              <w:r w:rsidR="005C4DE7">
                <w:rPr>
                  <w:sz w:val="16"/>
                  <w:szCs w:val="16"/>
                </w:rPr>
                <w:t>CompanyVATRegistrationNo</w:t>
              </w:r>
              <w:proofErr w:type="spellEnd"/>
            </w:sdtContent>
          </w:sdt>
          <w:r w:rsidR="005C4DE7">
            <w:rPr>
              <w:sz w:val="16"/>
              <w:szCs w:val="16"/>
            </w:rPr>
            <w:t>.</w:t>
          </w:r>
        </w:p>
        <w:p w:rsidRPr="008F430F" w:rsidR="00A406BB" w:rsidP="00C32480" w:rsidRDefault="008F430F" w14:paraId="38566E92" w14:textId="64D276C2">
          <w:pPr>
            <w:pStyle w:val="Heading2"/>
            <w:jc w:val="center"/>
            <w:outlineLvl w:val="1"/>
            <w:rPr>
              <w:sz w:val="16"/>
              <w:szCs w:val="16"/>
            </w:rPr>
          </w:pPr>
          <w:r w:rsidRPr="008F430F">
            <w:rPr>
              <w:sz w:val="16"/>
              <w:szCs w:val="16"/>
            </w:rPr>
            <w:t>P</w:t>
          </w:r>
          <w:r w:rsidRPr="008F430F" w:rsidR="00A406BB">
            <w:rPr>
              <w:sz w:val="16"/>
              <w:szCs w:val="16"/>
            </w:rPr>
            <w:t xml:space="preserve">lease Send Invoices to </w:t>
          </w:r>
          <w:hyperlink w:history="1" r:id="rId1">
            <w:r w:rsidRPr="008F430F" w:rsidR="00C32480">
              <w:rPr>
                <w:rStyle w:val="Hyperlink"/>
                <w:sz w:val="16"/>
                <w:szCs w:val="16"/>
              </w:rPr>
              <w:t>Accounts@Carbonengineering.com</w:t>
            </w:r>
          </w:hyperlink>
          <w:r w:rsidRPr="008F430F" w:rsidR="00C32480">
            <w:rPr>
              <w:sz w:val="16"/>
              <w:szCs w:val="16"/>
            </w:rPr>
            <w:t>.</w:t>
          </w:r>
        </w:p>
        <w:p w:rsidRPr="00F763C3" w:rsidR="00C32480" w:rsidP="00C32480" w:rsidRDefault="00B158DC" w14:paraId="2FB1D288" w14:textId="16E85EF4">
          <w:pPr>
            <w:jc w:val="center"/>
            <w:rPr>
              <w:sz w:val="16"/>
              <w:szCs w:val="16"/>
            </w:rPr>
          </w:pPr>
          <w:r w:rsidRPr="008F430F">
            <w:rPr>
              <w:sz w:val="16"/>
              <w:szCs w:val="16"/>
            </w:rPr>
            <w:t>Unless otherwise agreed to by Carbon Engineering Ltd In a signed contract, the Carbon Engineering Terms &amp; Conditions Apply</w:t>
          </w:r>
          <w:r w:rsidRPr="008F430F" w:rsidR="00F763C3">
            <w:rPr>
              <w:sz w:val="16"/>
              <w:szCs w:val="16"/>
            </w:rPr>
            <w:t xml:space="preserve">. Please see </w:t>
          </w:r>
          <w:hyperlink w:history="1" r:id="rId2">
            <w:r w:rsidRPr="00571007" w:rsidR="00AC638C">
              <w:rPr>
                <w:rStyle w:val="Hyperlink"/>
                <w:sz w:val="16"/>
                <w:szCs w:val="16"/>
              </w:rPr>
              <w:t>www.carbonengineering.com/terms</w:t>
            </w:r>
          </w:hyperlink>
          <w:r w:rsidRPr="008F430F" w:rsidR="00F763C3">
            <w:rPr>
              <w:sz w:val="16"/>
              <w:szCs w:val="16"/>
            </w:rPr>
            <w:t xml:space="preserve"> for more information.</w:t>
          </w:r>
        </w:p>
      </w:tc>
    </w:tr>
  </w:tbl>
  <w:p w:rsidR="00F17602" w:rsidRDefault="00F17602" w14:paraId="58C17A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68F2" w:rsidP="00E40C63" w:rsidRDefault="000A68F2" w14:paraId="54C36283" w14:textId="77777777">
      <w:pPr>
        <w:spacing w:after="0"/>
      </w:pPr>
      <w:r>
        <w:separator/>
      </w:r>
    </w:p>
  </w:footnote>
  <w:footnote w:type="continuationSeparator" w:id="0">
    <w:p w:rsidR="000A68F2" w:rsidP="00E40C63" w:rsidRDefault="000A68F2" w14:paraId="324A1601"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7"/>
    </w:tblGrid>
    <w:tr w:rsidR="00C43401" w:rsidTr="00772EA7" w14:paraId="08C1A5C9" w14:textId="77777777">
      <w:tc>
        <w:tcPr>
          <w:tcW w:w="2929" w:type="pct"/>
        </w:tcPr>
        <w:p w:rsidRPr="00F17602" w:rsidR="00F17602" w:rsidP="00F17602" w:rsidRDefault="000A68F2" w14:paraId="27337214" w14:textId="77777777">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CAT_Standard_Purchase_Order/50100"/>
              <w:id w:val="-1643734038"/>
              <w:placeholder>
                <w:docPart w:val="9485722AD625498C8BC2196EF140A656"/>
              </w:placeholder>
              <w:dataBinding w:prefixMappings="xmlns:ns0='urn:microsoft-dynamics-nav/reports/CAT_Standard_Purchase_Order/50100/'" w:xpath="/ns0:NavWordReportXmlPart[1]/ns0:Purchase_Header[1]/ns0:DocumentTitle_Lbl[1]" w:storeItemID="{2B1177CF-D12E-46C3-B7E7-71A27EEA5577}"/>
              <w:text/>
            </w:sdtPr>
            <w:sdtEndPr/>
            <w:sdtContent>
              <w:proofErr w:type="spellStart"/>
              <w:r w:rsidRPr="00F17602" w:rsidR="00F17602">
                <w:rPr>
                  <w:rFonts w:asciiTheme="minorHAnsi" w:hAnsiTheme="minorHAnsi" w:cstheme="minorHAnsi"/>
                  <w:b/>
                  <w:sz w:val="22"/>
                </w:rPr>
                <w:t>DocumentTitle_Lbl</w:t>
              </w:r>
              <w:proofErr w:type="spellEnd"/>
            </w:sdtContent>
          </w:sdt>
          <w:r w:rsidRPr="00F17602" w:rsidR="00F17602">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CAT_Standard_Purchase_Order/50100"/>
              <w:id w:val="-1095469703"/>
              <w:placeholder>
                <w:docPart w:val="9485722AD625498C8BC2196EF140A656"/>
              </w:placeholder>
              <w:dataBinding w:prefixMappings="xmlns:ns0='urn:microsoft-dynamics-nav/reports/CAT_Standard_Purchase_Order/50100/'" w:xpath="/ns0:NavWordReportXmlPart[1]/ns0:Purchase_Header[1]/ns0:No_PurchHeader[1]" w:storeItemID="{2B1177CF-D12E-46C3-B7E7-71A27EEA5577}"/>
              <w:text/>
            </w:sdtPr>
            <w:sdtEndPr/>
            <w:sdtContent>
              <w:proofErr w:type="spellStart"/>
              <w:r w:rsidRPr="00F17602" w:rsidR="00F17602">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CAT_Standard_Purchase_Order/50100"/>
            <w:id w:val="185729155"/>
            <w:placeholder>
              <w:docPart w:val="9485722AD625498C8BC2196EF140A656"/>
            </w:placeholder>
            <w:dataBinding w:prefixMappings="xmlns:ns0='urn:microsoft-dynamics-nav/reports/CAT_Standard_Purchase_Order/50100/'" w:xpath="/ns0:NavWordReportXmlPart[1]/ns0:Purchase_Header[1]/ns0:DocumentDate[1]" w:storeItemID="{2B1177CF-D12E-46C3-B7E7-71A27EEA5577}"/>
            <w:text/>
          </w:sdtPr>
          <w:sdtEndPr/>
          <w:sdtContent>
            <w:p w:rsidRPr="00F17602" w:rsidR="00F17602" w:rsidP="00F17602" w:rsidRDefault="00F17602" w14:paraId="7BAC3264" w14:textId="77777777">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0A68F2" w14:paraId="18163153" w14:textId="77777777">
          <w:pPr>
            <w:pStyle w:val="NoSpacing"/>
            <w:rPr>
              <w:b/>
            </w:rPr>
          </w:pPr>
          <w:sdt>
            <w:sdtPr>
              <w:rPr>
                <w:rFonts w:cstheme="minorHAnsi"/>
              </w:rPr>
              <w:alias w:val="#Nav: /Purchase_Header/Page_Lbl"/>
              <w:tag w:val="#Nav: CAT_Standard_Purchase_Order/50100"/>
              <w:id w:val="-554851619"/>
              <w:placeholder>
                <w:docPart w:val="9485722AD625498C8BC2196EF140A656"/>
              </w:placeholder>
              <w:dataBinding w:prefixMappings="xmlns:ns0='urn:microsoft-dynamics-nav/reports/CAT_Standard_Purchase_Order/50100/'" w:xpath="/ns0:NavWordReportXmlPart[1]/ns0:Purchase_Header[1]/ns0:Page_Lbl[1]" w:storeItemID="{2B1177CF-D12E-46C3-B7E7-71A27EEA5577}"/>
              <w:text/>
            </w:sdtPr>
            <w:sdtEndPr/>
            <w:sdtContent>
              <w:proofErr w:type="spellStart"/>
              <w:r w:rsidRPr="00F17602" w:rsidR="00F17602">
                <w:rPr>
                  <w:rFonts w:cstheme="minorHAnsi"/>
                </w:rPr>
                <w:t>Page_Lbl</w:t>
              </w:r>
              <w:proofErr w:type="spellEnd"/>
            </w:sdtContent>
          </w:sdt>
          <w:r w:rsidRPr="00F17602" w:rsidR="00F17602">
            <w:rPr>
              <w:rFonts w:cstheme="minorHAnsi"/>
            </w:rPr>
            <w:t xml:space="preserve">  </w:t>
          </w:r>
          <w:r w:rsidRPr="00F17602" w:rsidR="00F17602">
            <w:rPr>
              <w:rFonts w:cstheme="minorHAnsi"/>
            </w:rPr>
            <w:fldChar w:fldCharType="begin"/>
          </w:r>
          <w:r w:rsidRPr="00F17602" w:rsidR="00F17602">
            <w:rPr>
              <w:rFonts w:cstheme="minorHAnsi"/>
            </w:rPr>
            <w:instrText xml:space="preserve"> PAGE  \* Arabic  \* MERGEFORMAT </w:instrText>
          </w:r>
          <w:r w:rsidRPr="00F17602" w:rsidR="00F17602">
            <w:rPr>
              <w:rFonts w:cstheme="minorHAnsi"/>
            </w:rPr>
            <w:fldChar w:fldCharType="separate"/>
          </w:r>
          <w:r w:rsidR="00C645A2">
            <w:rPr>
              <w:rFonts w:cstheme="minorHAnsi"/>
              <w:noProof/>
            </w:rPr>
            <w:t>2</w:t>
          </w:r>
          <w:r w:rsidRPr="00F17602" w:rsidR="00F17602">
            <w:rPr>
              <w:rFonts w:cstheme="minorHAnsi"/>
            </w:rPr>
            <w:fldChar w:fldCharType="end"/>
          </w:r>
          <w:r w:rsidRPr="00F17602" w:rsidR="00F17602">
            <w:rPr>
              <w:rFonts w:cstheme="minorHAnsi"/>
            </w:rPr>
            <w:t xml:space="preserve"> / </w:t>
          </w:r>
          <w:r w:rsidRPr="00F17602" w:rsidR="00F17602">
            <w:rPr>
              <w:rFonts w:cstheme="minorHAnsi"/>
            </w:rPr>
            <w:fldChar w:fldCharType="begin"/>
          </w:r>
          <w:r w:rsidRPr="00F17602" w:rsidR="00F17602">
            <w:rPr>
              <w:rFonts w:cstheme="minorHAnsi"/>
            </w:rPr>
            <w:instrText xml:space="preserve"> NUMPAGES  \* Arabic  \* MERGEFORMAT </w:instrText>
          </w:r>
          <w:r w:rsidRPr="00F17602" w:rsidR="00F17602">
            <w:rPr>
              <w:rFonts w:cstheme="minorHAnsi"/>
            </w:rPr>
            <w:fldChar w:fldCharType="separate"/>
          </w:r>
          <w:r w:rsidR="00C645A2">
            <w:rPr>
              <w:rFonts w:cstheme="minorHAnsi"/>
              <w:noProof/>
            </w:rPr>
            <w:t>2</w:t>
          </w:r>
          <w:r w:rsidRPr="00F17602" w:rsidR="00F17602">
            <w:rPr>
              <w:rFonts w:cstheme="minorHAnsi"/>
              <w:noProof/>
            </w:rPr>
            <w:fldChar w:fldCharType="end"/>
          </w:r>
        </w:p>
      </w:tc>
      <w:tc>
        <w:tcPr>
          <w:tcW w:w="2071" w:type="pct"/>
        </w:tcPr>
        <w:p w:rsidR="00C43401" w:rsidP="00C43401" w:rsidRDefault="00C43401" w14:paraId="266EEE88" w14:textId="77777777">
          <w:pPr>
            <w:pStyle w:val="Header"/>
            <w:jc w:val="right"/>
            <w:rPr>
              <w:b/>
            </w:rPr>
          </w:pPr>
        </w:p>
      </w:tc>
    </w:tr>
  </w:tbl>
  <w:p w:rsidRPr="001D1CE2" w:rsidR="00D6006D" w:rsidP="00D6006D" w:rsidRDefault="00D6006D" w14:paraId="0801C359" w14:textId="77777777">
    <w:pPr>
      <w:pStyle w:val="Header"/>
      <w:ind w:right="141"/>
      <w:rPr>
        <w:b/>
        <w:sz w:val="12"/>
        <w:szCs w:val="12"/>
      </w:rP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45"/>
      <w:gridCol w:w="4961"/>
    </w:tblGrid>
    <w:tr w:rsidR="00C43401" w:rsidTr="004639DD" w14:paraId="662E30BC" w14:textId="77777777">
      <w:tc>
        <w:tcPr>
          <w:tcW w:w="2929" w:type="pct"/>
        </w:tcPr>
        <w:sdt>
          <w:sdtPr>
            <w:alias w:val="#Nav: /Purchase_Header/CompanyPicture"/>
            <w:tag w:val="#Nav: CAT_Standard_Purchase_Order/50100"/>
            <w:id w:val="383455713"/>
            <w:showingPlcHdr/>
            <w:dataBinding w:prefixMappings="xmlns:ns0='urn:microsoft-dynamics-nav/reports/CAT_Standard_Purchase_Order/50100/'" w:xpath="/ns0:NavWordReportXmlPart[1]/ns0:Purchase_Header[1]/ns0:CompanyPicture[1]" w:storeItemID="{2B1177CF-D12E-46C3-B7E7-71A27EEA5577}"/>
            <w:picture/>
          </w:sdtPr>
          <w:sdtEndPr/>
          <w:sdtContent>
            <w:p w:rsidR="00C43401" w:rsidP="00291EF5" w:rsidRDefault="003F4D4C" w14:paraId="285B5790" w14:textId="438B2A4F">
              <w:pPr>
                <w:pStyle w:val="Title"/>
              </w:pPr>
              <w:r>
                <w:rPr>
                  <w:rFonts w:ascii="Tahoma" w:hAnsi="Tahoma" w:eastAsia="Times New Roman" w:cs="Tahoma"/>
                  <w:b/>
                  <w:bCs/>
                  <w:noProof/>
                  <w:color w:val="FFFFFF"/>
                  <w:sz w:val="22"/>
                  <w:lang w:val="en-CA" w:eastAsia="en-CA"/>
                </w:rPr>
                <w:drawing>
                  <wp:inline distT="0" distB="0" distL="0" distR="0" wp14:anchorId="4D0892B7" wp14:editId="1DF36D08">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sdtContent>
        </w:sdt>
        <w:p w:rsidR="00825306" w:rsidP="00825306" w:rsidRDefault="006303FC" w14:paraId="0177964D" w14:textId="75198730">
          <w:pPr>
            <w:pStyle w:val="NoSpacing"/>
          </w:pPr>
          <w:r w:rsidRPr="006303FC">
            <w:t>3732</w:t>
          </w:r>
          <w:r w:rsidR="00A92528">
            <w:t>2</w:t>
          </w:r>
          <w:r w:rsidRPr="006303FC">
            <w:t xml:space="preserve"> Galbraith </w:t>
          </w:r>
          <w:r w:rsidR="008271B6">
            <w:t>Avenue</w:t>
          </w:r>
        </w:p>
        <w:p w:rsidR="006303FC" w:rsidP="006303FC" w:rsidRDefault="00825306" w14:paraId="31B3C289" w14:textId="39177E7F">
          <w:pPr>
            <w:pStyle w:val="NoSpacing"/>
          </w:pPr>
          <w:r>
            <w:t>PO Box 187</w:t>
          </w:r>
        </w:p>
        <w:p w:rsidRPr="006303FC" w:rsidR="006303FC" w:rsidP="006303FC" w:rsidRDefault="006303FC" w14:paraId="1C49091E" w14:textId="2E25928A">
          <w:pPr>
            <w:pStyle w:val="NoSpacing"/>
          </w:pPr>
          <w:r w:rsidRPr="006303FC">
            <w:t>Squamish</w:t>
          </w:r>
          <w:r w:rsidR="00807149">
            <w:t>,</w:t>
          </w:r>
          <w:r w:rsidRPr="006303FC">
            <w:t xml:space="preserve"> BC, V8B 0A2</w:t>
          </w:r>
        </w:p>
        <w:p w:rsidRPr="00E55D9E" w:rsidR="00DA0734" w:rsidP="00DA0734" w:rsidRDefault="00807149" w14:paraId="19EF3972" w14:textId="3C9D266A">
          <w:pPr>
            <w:pStyle w:val="Subtitle"/>
          </w:pPr>
          <w:r>
            <w:t>Canada</w:t>
          </w:r>
        </w:p>
      </w:tc>
      <w:tc>
        <w:tcPr>
          <w:tcW w:w="2925" w:type="pct"/>
        </w:tcPr>
        <w:p w:rsidR="00C43401" w:rsidP="006303FC" w:rsidRDefault="004639DD" w14:paraId="4246895B" w14:textId="77777777">
          <w:pPr>
            <w:pStyle w:val="Header"/>
            <w:tabs>
              <w:tab w:val="left" w:pos="1155"/>
            </w:tabs>
            <w:jc w:val="right"/>
            <w:rPr>
              <w:rFonts w:ascii="Tahoma" w:hAnsi="Tahoma" w:cs="Tahoma"/>
              <w:b/>
              <w:bCs/>
              <w:sz w:val="40"/>
              <w:szCs w:val="40"/>
            </w:rPr>
          </w:pPr>
          <w:r>
            <w:rPr>
              <w:b/>
            </w:rPr>
            <w:tab/>
          </w:r>
          <w:sdt>
            <w:sdtPr>
              <w:rPr>
                <w:rFonts w:ascii="Tahoma" w:hAnsi="Tahoma" w:cs="Tahoma"/>
                <w:b/>
                <w:bCs/>
                <w:sz w:val="40"/>
                <w:szCs w:val="40"/>
              </w:rPr>
              <w:alias w:val="#Nav: /Purchase_Header/DocumentTitle_Lbl"/>
              <w:tag w:val="#Nav: CAT_Standard_Purchase_Order/50100"/>
              <w:id w:val="-34973664"/>
              <w:placeholder>
                <w:docPart w:val="6B47FC4D48144895A0B1C2A7DC78EF26"/>
              </w:placeholder>
              <w:dataBinding w:prefixMappings="xmlns:ns0='urn:microsoft-dynamics-nav/reports/CAT_Standard_Purchase_Order/50100/'" w:xpath="/ns0:NavWordReportXmlPart[1]/ns0:Purchase_Header[1]/ns0:DocumentTitle_Lbl[1]" w:storeItemID="{2B1177CF-D12E-46C3-B7E7-71A27EEA5577}"/>
              <w:text/>
            </w:sdtPr>
            <w:sdtEndPr/>
            <w:sdtContent>
              <w:proofErr w:type="spellStart"/>
              <w:r w:rsidRPr="006303FC" w:rsidR="006303FC">
                <w:rPr>
                  <w:rFonts w:ascii="Tahoma" w:hAnsi="Tahoma" w:cs="Tahoma"/>
                  <w:b/>
                  <w:bCs/>
                  <w:sz w:val="40"/>
                  <w:szCs w:val="40"/>
                </w:rPr>
                <w:t>DocumentTitle_Lbl</w:t>
              </w:r>
              <w:proofErr w:type="spellEnd"/>
            </w:sdtContent>
          </w:sdt>
        </w:p>
        <w:p w:rsidR="006303FC" w:rsidP="006303FC" w:rsidRDefault="006303FC" w14:paraId="1F6528FC" w14:textId="77777777">
          <w:pPr>
            <w:pStyle w:val="Header"/>
            <w:tabs>
              <w:tab w:val="left" w:pos="1155"/>
            </w:tabs>
            <w:jc w:val="right"/>
            <w:rPr>
              <w:rFonts w:cstheme="minorHAnsi"/>
            </w:rPr>
          </w:pPr>
          <w:r>
            <w:rPr>
              <w:rFonts w:cstheme="minorHAnsi"/>
            </w:rPr>
            <w:t xml:space="preserve">PO: </w:t>
          </w:r>
          <w:sdt>
            <w:sdtPr>
              <w:rPr>
                <w:rFonts w:cstheme="minorHAnsi"/>
              </w:rPr>
              <w:alias w:val="#Nav: /Purchase_Header/No_PurchHeader"/>
              <w:tag w:val="#Nav: CAT_Standard_Purchase_Order/50100"/>
              <w:id w:val="1995827369"/>
              <w:placeholder>
                <w:docPart w:val="DefaultPlaceholder_-1854013440"/>
              </w:placeholder>
              <w:dataBinding w:prefixMappings="xmlns:ns0='urn:microsoft-dynamics-nav/reports/CAT_Standard_Purchase_Order/50100/'" w:xpath="/ns0:NavWordReportXmlPart[1]/ns0:Purchase_Header[1]/ns0:No_PurchHeader[1]" w:storeItemID="{2B1177CF-D12E-46C3-B7E7-71A27EEA5577}"/>
              <w:text/>
            </w:sdtPr>
            <w:sdtEndPr/>
            <w:sdtContent>
              <w:proofErr w:type="spellStart"/>
              <w:r w:rsidRPr="006303FC">
                <w:rPr>
                  <w:rFonts w:cstheme="minorHAnsi"/>
                </w:rPr>
                <w:t>No_PurchHeader</w:t>
              </w:r>
              <w:proofErr w:type="spellEnd"/>
            </w:sdtContent>
          </w:sdt>
        </w:p>
        <w:p w:rsidR="001202E7" w:rsidP="0098381C" w:rsidRDefault="001202E7" w14:paraId="30B72011" w14:textId="06395386">
          <w:pPr>
            <w:pStyle w:val="Subtitle"/>
            <w:jc w:val="right"/>
          </w:pPr>
          <w:r>
            <w:t xml:space="preserve">PO Version: </w:t>
          </w:r>
          <w:sdt>
            <w:sdtPr>
              <w:alias w:val="#Nav: /Purchase_Header/CATPurchaseOrderVersionNo"/>
              <w:tag w:val="#Nav: CAT_Standard_Purchase_Order/50100"/>
              <w:id w:val="1424767915"/>
              <w:placeholder>
                <w:docPart w:val="DefaultPlaceholder_-1854013440"/>
              </w:placeholder>
              <w:dataBinding w:prefixMappings="xmlns:ns0='urn:microsoft-dynamics-nav/reports/CAT_Standard_Purchase_Order/50100/'" w:xpath="/ns0:NavWordReportXmlPart[1]/ns0:Purchase_Header[1]/ns0:CATPurchaseOrderVersionNo[1]" w:storeItemID="{2B1177CF-D12E-46C3-B7E7-71A27EEA5577}"/>
              <w:text/>
            </w:sdtPr>
            <w:sdtEndPr/>
            <w:sdtContent>
              <w:proofErr w:type="spellStart"/>
              <w:r w:rsidR="00A007FB">
                <w:t>CATPurchaseOrderVersionNo</w:t>
              </w:r>
              <w:proofErr w:type="spellEnd"/>
            </w:sdtContent>
          </w:sdt>
        </w:p>
        <w:p w:rsidRPr="0098381C" w:rsidR="006303FC" w:rsidP="0098381C" w:rsidRDefault="006303FC" w14:paraId="097B9C77" w14:textId="52975EF5">
          <w:pPr>
            <w:pStyle w:val="Subtitle"/>
            <w:jc w:val="right"/>
          </w:pPr>
          <w:r>
            <w:t xml:space="preserve">Date: </w:t>
          </w:r>
          <w:sdt>
            <w:sdtPr>
              <w:id w:val="876361121"/>
              <w:placeholder>
                <w:docPart w:val="DefaultPlaceholder_-1854013440"/>
              </w:placeholder>
              <w:dataBinding w:prefixMappings="xmlns:ns0='urn:microsoft-dynamics-nav/reports/CAT_Standard_Purchase_Order/50100/'" w:xpath="/ns0:NavWordReportXmlPart[1]/ns0:Purchase_Header[1]/ns0:CATOriginalDocDate[1]" w:storeItemID="{2B1177CF-D12E-46C3-B7E7-71A27EEA5577}"/>
              <w:text/>
              <w:alias w:val="#Nav: /Purchase_Header/CATOriginalDocDate"/>
              <w:tag w:val="#Nav: CAT_Standard_Purchase_Order/50100"/>
            </w:sdtPr>
            <w:sdtContent>
              <w:proofErr w:type="spellStart"/>
              <w:r w:rsidR="005C3DBE">
                <w:t>CATOriginalDocDate</w:t>
              </w:r>
              <w:proofErr w:type="spellEnd"/>
            </w:sdtContent>
          </w:sdt>
        </w:p>
      </w:tc>
    </w:tr>
  </w:tbl>
  <w:p w:rsidR="003D7AD7" w:rsidRDefault="003D7AD7" w14:paraId="15107C4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5B3"/>
    <w:multiLevelType w:val="hybridMultilevel"/>
    <w:tmpl w:val="457C35B2"/>
    <w:lvl w:ilvl="0" w:tplc="9B22CD5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AA4992"/>
    <w:multiLevelType w:val="multilevel"/>
    <w:tmpl w:val="7486DA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AC727E"/>
    <w:multiLevelType w:val="hybridMultilevel"/>
    <w:tmpl w:val="D2CC89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02FAB"/>
    <w:rsid w:val="00013FC3"/>
    <w:rsid w:val="00016B6D"/>
    <w:rsid w:val="00016F07"/>
    <w:rsid w:val="00020B1F"/>
    <w:rsid w:val="000253FD"/>
    <w:rsid w:val="00032E69"/>
    <w:rsid w:val="000357EB"/>
    <w:rsid w:val="00040627"/>
    <w:rsid w:val="0004441F"/>
    <w:rsid w:val="000625F4"/>
    <w:rsid w:val="00070EE8"/>
    <w:rsid w:val="00074151"/>
    <w:rsid w:val="00075AA8"/>
    <w:rsid w:val="00082B21"/>
    <w:rsid w:val="00083E19"/>
    <w:rsid w:val="000844A3"/>
    <w:rsid w:val="00086425"/>
    <w:rsid w:val="0008693A"/>
    <w:rsid w:val="00087158"/>
    <w:rsid w:val="000916D0"/>
    <w:rsid w:val="00093B0C"/>
    <w:rsid w:val="00093F56"/>
    <w:rsid w:val="0009454A"/>
    <w:rsid w:val="00097B0C"/>
    <w:rsid w:val="000A665A"/>
    <w:rsid w:val="000A68F2"/>
    <w:rsid w:val="000A71F1"/>
    <w:rsid w:val="000D4D39"/>
    <w:rsid w:val="000D57CD"/>
    <w:rsid w:val="000D5A6D"/>
    <w:rsid w:val="000E071F"/>
    <w:rsid w:val="000E4012"/>
    <w:rsid w:val="000E6063"/>
    <w:rsid w:val="000F3D26"/>
    <w:rsid w:val="0010049A"/>
    <w:rsid w:val="00103846"/>
    <w:rsid w:val="00104E29"/>
    <w:rsid w:val="0010616B"/>
    <w:rsid w:val="0011793B"/>
    <w:rsid w:val="001202E7"/>
    <w:rsid w:val="00123A7D"/>
    <w:rsid w:val="00126D5A"/>
    <w:rsid w:val="00130677"/>
    <w:rsid w:val="00134A71"/>
    <w:rsid w:val="00146858"/>
    <w:rsid w:val="00151C73"/>
    <w:rsid w:val="001541E0"/>
    <w:rsid w:val="00154B51"/>
    <w:rsid w:val="001621D9"/>
    <w:rsid w:val="00174E60"/>
    <w:rsid w:val="001A2625"/>
    <w:rsid w:val="001B33DF"/>
    <w:rsid w:val="001B6E6D"/>
    <w:rsid w:val="001B793C"/>
    <w:rsid w:val="001C58E6"/>
    <w:rsid w:val="001C7E7F"/>
    <w:rsid w:val="001D1CE2"/>
    <w:rsid w:val="001D4852"/>
    <w:rsid w:val="001D4928"/>
    <w:rsid w:val="001D6807"/>
    <w:rsid w:val="001F6AD2"/>
    <w:rsid w:val="001F76A3"/>
    <w:rsid w:val="0020108A"/>
    <w:rsid w:val="002250F7"/>
    <w:rsid w:val="00230967"/>
    <w:rsid w:val="00231A54"/>
    <w:rsid w:val="002334A5"/>
    <w:rsid w:val="002342C4"/>
    <w:rsid w:val="00235CA0"/>
    <w:rsid w:val="00240102"/>
    <w:rsid w:val="00245B0E"/>
    <w:rsid w:val="00250145"/>
    <w:rsid w:val="00251483"/>
    <w:rsid w:val="00261876"/>
    <w:rsid w:val="0026269B"/>
    <w:rsid w:val="002669DB"/>
    <w:rsid w:val="002709C8"/>
    <w:rsid w:val="00272184"/>
    <w:rsid w:val="00273BA9"/>
    <w:rsid w:val="00276FCC"/>
    <w:rsid w:val="00291BFF"/>
    <w:rsid w:val="00291EF5"/>
    <w:rsid w:val="0029628E"/>
    <w:rsid w:val="002A29DF"/>
    <w:rsid w:val="002A382C"/>
    <w:rsid w:val="002A567D"/>
    <w:rsid w:val="002A6316"/>
    <w:rsid w:val="002B6B46"/>
    <w:rsid w:val="002B7249"/>
    <w:rsid w:val="002C2A8C"/>
    <w:rsid w:val="002D10B3"/>
    <w:rsid w:val="002E2A56"/>
    <w:rsid w:val="0032583C"/>
    <w:rsid w:val="00326905"/>
    <w:rsid w:val="00337723"/>
    <w:rsid w:val="00342216"/>
    <w:rsid w:val="0034230C"/>
    <w:rsid w:val="00355E20"/>
    <w:rsid w:val="003640BE"/>
    <w:rsid w:val="00374316"/>
    <w:rsid w:val="00380476"/>
    <w:rsid w:val="0038349C"/>
    <w:rsid w:val="00394029"/>
    <w:rsid w:val="003A0537"/>
    <w:rsid w:val="003A0907"/>
    <w:rsid w:val="003A31D7"/>
    <w:rsid w:val="003A7E69"/>
    <w:rsid w:val="003B1D59"/>
    <w:rsid w:val="003B1F62"/>
    <w:rsid w:val="003C1245"/>
    <w:rsid w:val="003C2C96"/>
    <w:rsid w:val="003D120B"/>
    <w:rsid w:val="003D4B80"/>
    <w:rsid w:val="003D7AD7"/>
    <w:rsid w:val="003E2178"/>
    <w:rsid w:val="003F4D4C"/>
    <w:rsid w:val="003F77E2"/>
    <w:rsid w:val="00417ABE"/>
    <w:rsid w:val="004331A3"/>
    <w:rsid w:val="00451877"/>
    <w:rsid w:val="004639DD"/>
    <w:rsid w:val="00472618"/>
    <w:rsid w:val="00475A43"/>
    <w:rsid w:val="0048347A"/>
    <w:rsid w:val="00486AD7"/>
    <w:rsid w:val="00487EA0"/>
    <w:rsid w:val="00492354"/>
    <w:rsid w:val="00495AE8"/>
    <w:rsid w:val="0049766E"/>
    <w:rsid w:val="004A28DF"/>
    <w:rsid w:val="004A4D71"/>
    <w:rsid w:val="004B22F6"/>
    <w:rsid w:val="004B47ED"/>
    <w:rsid w:val="004B4EE3"/>
    <w:rsid w:val="004B6FE5"/>
    <w:rsid w:val="004B787A"/>
    <w:rsid w:val="004C60A5"/>
    <w:rsid w:val="004D1000"/>
    <w:rsid w:val="004D7782"/>
    <w:rsid w:val="004E08D1"/>
    <w:rsid w:val="004E6401"/>
    <w:rsid w:val="004F0691"/>
    <w:rsid w:val="004F2432"/>
    <w:rsid w:val="004F7958"/>
    <w:rsid w:val="00510757"/>
    <w:rsid w:val="00514CD5"/>
    <w:rsid w:val="0051660C"/>
    <w:rsid w:val="00524FE6"/>
    <w:rsid w:val="005330E9"/>
    <w:rsid w:val="00536A73"/>
    <w:rsid w:val="00543913"/>
    <w:rsid w:val="00551E99"/>
    <w:rsid w:val="00552846"/>
    <w:rsid w:val="00553078"/>
    <w:rsid w:val="005538AE"/>
    <w:rsid w:val="00563DCD"/>
    <w:rsid w:val="005731CF"/>
    <w:rsid w:val="0057543B"/>
    <w:rsid w:val="00587157"/>
    <w:rsid w:val="005948C5"/>
    <w:rsid w:val="00595F7F"/>
    <w:rsid w:val="005963DE"/>
    <w:rsid w:val="005A0994"/>
    <w:rsid w:val="005A1FF8"/>
    <w:rsid w:val="005B6447"/>
    <w:rsid w:val="005C3DBE"/>
    <w:rsid w:val="005C497A"/>
    <w:rsid w:val="005C4DE7"/>
    <w:rsid w:val="005D4D5F"/>
    <w:rsid w:val="005F2559"/>
    <w:rsid w:val="005F5EC9"/>
    <w:rsid w:val="005F6BCC"/>
    <w:rsid w:val="00600A84"/>
    <w:rsid w:val="00600D99"/>
    <w:rsid w:val="0060202A"/>
    <w:rsid w:val="00602E94"/>
    <w:rsid w:val="00610A30"/>
    <w:rsid w:val="006121B4"/>
    <w:rsid w:val="00612ABF"/>
    <w:rsid w:val="006245DA"/>
    <w:rsid w:val="006303FC"/>
    <w:rsid w:val="0063620D"/>
    <w:rsid w:val="0064695D"/>
    <w:rsid w:val="0067225B"/>
    <w:rsid w:val="00672318"/>
    <w:rsid w:val="006775CD"/>
    <w:rsid w:val="00677AD5"/>
    <w:rsid w:val="00681621"/>
    <w:rsid w:val="0068273F"/>
    <w:rsid w:val="00683CCE"/>
    <w:rsid w:val="00684C66"/>
    <w:rsid w:val="00684EEB"/>
    <w:rsid w:val="00685588"/>
    <w:rsid w:val="006907F2"/>
    <w:rsid w:val="006A0D80"/>
    <w:rsid w:val="006A2A7B"/>
    <w:rsid w:val="006A60BD"/>
    <w:rsid w:val="006A67E6"/>
    <w:rsid w:val="006C30D9"/>
    <w:rsid w:val="006C4581"/>
    <w:rsid w:val="006D4B90"/>
    <w:rsid w:val="006D64AE"/>
    <w:rsid w:val="006E0C34"/>
    <w:rsid w:val="006E5F55"/>
    <w:rsid w:val="006E60E9"/>
    <w:rsid w:val="006F257D"/>
    <w:rsid w:val="006F2626"/>
    <w:rsid w:val="00701791"/>
    <w:rsid w:val="00707BE3"/>
    <w:rsid w:val="0071439C"/>
    <w:rsid w:val="007169BE"/>
    <w:rsid w:val="00716E24"/>
    <w:rsid w:val="0071706D"/>
    <w:rsid w:val="007218B5"/>
    <w:rsid w:val="00727576"/>
    <w:rsid w:val="007329CC"/>
    <w:rsid w:val="007417E2"/>
    <w:rsid w:val="00741D72"/>
    <w:rsid w:val="00741F01"/>
    <w:rsid w:val="00741F6B"/>
    <w:rsid w:val="0074238B"/>
    <w:rsid w:val="007537BA"/>
    <w:rsid w:val="007548DA"/>
    <w:rsid w:val="00760FA8"/>
    <w:rsid w:val="00765190"/>
    <w:rsid w:val="00766078"/>
    <w:rsid w:val="007723FE"/>
    <w:rsid w:val="007773B8"/>
    <w:rsid w:val="00777ADC"/>
    <w:rsid w:val="00781377"/>
    <w:rsid w:val="00785D0D"/>
    <w:rsid w:val="00797305"/>
    <w:rsid w:val="00797749"/>
    <w:rsid w:val="007A0A2F"/>
    <w:rsid w:val="007A0A53"/>
    <w:rsid w:val="007A2170"/>
    <w:rsid w:val="007B235B"/>
    <w:rsid w:val="007D533B"/>
    <w:rsid w:val="007E323C"/>
    <w:rsid w:val="007F47CD"/>
    <w:rsid w:val="007F629A"/>
    <w:rsid w:val="00802B5B"/>
    <w:rsid w:val="00805BEF"/>
    <w:rsid w:val="00807149"/>
    <w:rsid w:val="00807754"/>
    <w:rsid w:val="00815D27"/>
    <w:rsid w:val="008179F0"/>
    <w:rsid w:val="00817EE6"/>
    <w:rsid w:val="00820262"/>
    <w:rsid w:val="00825306"/>
    <w:rsid w:val="008271B6"/>
    <w:rsid w:val="00832F23"/>
    <w:rsid w:val="00836184"/>
    <w:rsid w:val="00843F81"/>
    <w:rsid w:val="00844D12"/>
    <w:rsid w:val="00845DAF"/>
    <w:rsid w:val="00845E08"/>
    <w:rsid w:val="008533EF"/>
    <w:rsid w:val="008566FD"/>
    <w:rsid w:val="00856BBF"/>
    <w:rsid w:val="00862E42"/>
    <w:rsid w:val="0087705A"/>
    <w:rsid w:val="008874E0"/>
    <w:rsid w:val="008A3400"/>
    <w:rsid w:val="008A54A2"/>
    <w:rsid w:val="008C2322"/>
    <w:rsid w:val="008C3901"/>
    <w:rsid w:val="008C3A00"/>
    <w:rsid w:val="008C4F82"/>
    <w:rsid w:val="008D2D2F"/>
    <w:rsid w:val="008D7475"/>
    <w:rsid w:val="008E1DFF"/>
    <w:rsid w:val="008E6A01"/>
    <w:rsid w:val="008E766D"/>
    <w:rsid w:val="008F0A38"/>
    <w:rsid w:val="008F4193"/>
    <w:rsid w:val="008F430F"/>
    <w:rsid w:val="0090637C"/>
    <w:rsid w:val="009072D1"/>
    <w:rsid w:val="009131EF"/>
    <w:rsid w:val="0092542A"/>
    <w:rsid w:val="00933DB5"/>
    <w:rsid w:val="009364A4"/>
    <w:rsid w:val="00940735"/>
    <w:rsid w:val="00943A17"/>
    <w:rsid w:val="009453BC"/>
    <w:rsid w:val="00954C6C"/>
    <w:rsid w:val="00960B64"/>
    <w:rsid w:val="009660AE"/>
    <w:rsid w:val="00966D04"/>
    <w:rsid w:val="00972E96"/>
    <w:rsid w:val="0097540B"/>
    <w:rsid w:val="00981238"/>
    <w:rsid w:val="00981D1E"/>
    <w:rsid w:val="00982950"/>
    <w:rsid w:val="0098381C"/>
    <w:rsid w:val="0098571A"/>
    <w:rsid w:val="00991278"/>
    <w:rsid w:val="0099175E"/>
    <w:rsid w:val="009943A4"/>
    <w:rsid w:val="00997858"/>
    <w:rsid w:val="009A6C22"/>
    <w:rsid w:val="009B485A"/>
    <w:rsid w:val="009C1AD9"/>
    <w:rsid w:val="009C7016"/>
    <w:rsid w:val="009C7678"/>
    <w:rsid w:val="009D508B"/>
    <w:rsid w:val="009D68C2"/>
    <w:rsid w:val="009D6FE7"/>
    <w:rsid w:val="009E16EA"/>
    <w:rsid w:val="009E251E"/>
    <w:rsid w:val="009F1F55"/>
    <w:rsid w:val="009F21B5"/>
    <w:rsid w:val="009F3D98"/>
    <w:rsid w:val="00A007FB"/>
    <w:rsid w:val="00A00B95"/>
    <w:rsid w:val="00A01AB9"/>
    <w:rsid w:val="00A048EC"/>
    <w:rsid w:val="00A20DDB"/>
    <w:rsid w:val="00A21168"/>
    <w:rsid w:val="00A30C38"/>
    <w:rsid w:val="00A368D5"/>
    <w:rsid w:val="00A406BB"/>
    <w:rsid w:val="00A42BE5"/>
    <w:rsid w:val="00A50DD1"/>
    <w:rsid w:val="00A539C4"/>
    <w:rsid w:val="00A55682"/>
    <w:rsid w:val="00A62CB1"/>
    <w:rsid w:val="00A64E32"/>
    <w:rsid w:val="00A7192F"/>
    <w:rsid w:val="00A76F36"/>
    <w:rsid w:val="00A9010E"/>
    <w:rsid w:val="00A92528"/>
    <w:rsid w:val="00A9275C"/>
    <w:rsid w:val="00A940EF"/>
    <w:rsid w:val="00A9726D"/>
    <w:rsid w:val="00AA1B25"/>
    <w:rsid w:val="00AA4E25"/>
    <w:rsid w:val="00AC60A2"/>
    <w:rsid w:val="00AC638C"/>
    <w:rsid w:val="00AD276D"/>
    <w:rsid w:val="00AD3D2B"/>
    <w:rsid w:val="00AE1317"/>
    <w:rsid w:val="00AE1DF0"/>
    <w:rsid w:val="00AE6ABB"/>
    <w:rsid w:val="00AF1EDD"/>
    <w:rsid w:val="00AF4452"/>
    <w:rsid w:val="00AF62CA"/>
    <w:rsid w:val="00AF6E4D"/>
    <w:rsid w:val="00B01DA6"/>
    <w:rsid w:val="00B10D67"/>
    <w:rsid w:val="00B12F34"/>
    <w:rsid w:val="00B158DC"/>
    <w:rsid w:val="00B223F3"/>
    <w:rsid w:val="00B22FDE"/>
    <w:rsid w:val="00B2674F"/>
    <w:rsid w:val="00B32D4B"/>
    <w:rsid w:val="00B33F4B"/>
    <w:rsid w:val="00B37C75"/>
    <w:rsid w:val="00B402B9"/>
    <w:rsid w:val="00B437D5"/>
    <w:rsid w:val="00B57659"/>
    <w:rsid w:val="00B60D54"/>
    <w:rsid w:val="00B63554"/>
    <w:rsid w:val="00B67D73"/>
    <w:rsid w:val="00B80BE3"/>
    <w:rsid w:val="00B8205C"/>
    <w:rsid w:val="00B822ED"/>
    <w:rsid w:val="00B83D92"/>
    <w:rsid w:val="00B83F93"/>
    <w:rsid w:val="00B84A59"/>
    <w:rsid w:val="00B8574F"/>
    <w:rsid w:val="00B86BCD"/>
    <w:rsid w:val="00B86E6F"/>
    <w:rsid w:val="00B91CA1"/>
    <w:rsid w:val="00B92E9B"/>
    <w:rsid w:val="00B92F96"/>
    <w:rsid w:val="00B96060"/>
    <w:rsid w:val="00B974E7"/>
    <w:rsid w:val="00BC232B"/>
    <w:rsid w:val="00BD094C"/>
    <w:rsid w:val="00BD0B4E"/>
    <w:rsid w:val="00BD2158"/>
    <w:rsid w:val="00BD2533"/>
    <w:rsid w:val="00BD276C"/>
    <w:rsid w:val="00BD35AE"/>
    <w:rsid w:val="00BE1059"/>
    <w:rsid w:val="00BE5952"/>
    <w:rsid w:val="00BE6BE6"/>
    <w:rsid w:val="00BF0F10"/>
    <w:rsid w:val="00BF6BA4"/>
    <w:rsid w:val="00C24F57"/>
    <w:rsid w:val="00C27C1A"/>
    <w:rsid w:val="00C32480"/>
    <w:rsid w:val="00C36F18"/>
    <w:rsid w:val="00C37817"/>
    <w:rsid w:val="00C40BE4"/>
    <w:rsid w:val="00C41D4D"/>
    <w:rsid w:val="00C41DE3"/>
    <w:rsid w:val="00C43401"/>
    <w:rsid w:val="00C464D5"/>
    <w:rsid w:val="00C46EB6"/>
    <w:rsid w:val="00C47206"/>
    <w:rsid w:val="00C5047C"/>
    <w:rsid w:val="00C645A2"/>
    <w:rsid w:val="00C77159"/>
    <w:rsid w:val="00C841A7"/>
    <w:rsid w:val="00C910B5"/>
    <w:rsid w:val="00CA2229"/>
    <w:rsid w:val="00CA6394"/>
    <w:rsid w:val="00CB03DC"/>
    <w:rsid w:val="00CB6557"/>
    <w:rsid w:val="00CB70AD"/>
    <w:rsid w:val="00CC0589"/>
    <w:rsid w:val="00CD1236"/>
    <w:rsid w:val="00CD1B92"/>
    <w:rsid w:val="00CD65C8"/>
    <w:rsid w:val="00CE4EFC"/>
    <w:rsid w:val="00CE5ABD"/>
    <w:rsid w:val="00D21D63"/>
    <w:rsid w:val="00D235D0"/>
    <w:rsid w:val="00D40A70"/>
    <w:rsid w:val="00D41DC8"/>
    <w:rsid w:val="00D41F89"/>
    <w:rsid w:val="00D44DB2"/>
    <w:rsid w:val="00D53B6F"/>
    <w:rsid w:val="00D54A61"/>
    <w:rsid w:val="00D54DEE"/>
    <w:rsid w:val="00D555AD"/>
    <w:rsid w:val="00D556A9"/>
    <w:rsid w:val="00D563C1"/>
    <w:rsid w:val="00D6006D"/>
    <w:rsid w:val="00D72648"/>
    <w:rsid w:val="00D72A07"/>
    <w:rsid w:val="00D72E02"/>
    <w:rsid w:val="00D754C6"/>
    <w:rsid w:val="00D75AAF"/>
    <w:rsid w:val="00D75B7C"/>
    <w:rsid w:val="00D806B3"/>
    <w:rsid w:val="00D92791"/>
    <w:rsid w:val="00DA0283"/>
    <w:rsid w:val="00DA0734"/>
    <w:rsid w:val="00DA0F11"/>
    <w:rsid w:val="00DA400F"/>
    <w:rsid w:val="00DA4445"/>
    <w:rsid w:val="00DA549C"/>
    <w:rsid w:val="00DA580A"/>
    <w:rsid w:val="00DB4B5B"/>
    <w:rsid w:val="00DB4F44"/>
    <w:rsid w:val="00DC0CA1"/>
    <w:rsid w:val="00DC4CE3"/>
    <w:rsid w:val="00DF30F1"/>
    <w:rsid w:val="00E034DC"/>
    <w:rsid w:val="00E111C4"/>
    <w:rsid w:val="00E14AB2"/>
    <w:rsid w:val="00E16D8F"/>
    <w:rsid w:val="00E178B3"/>
    <w:rsid w:val="00E22B7E"/>
    <w:rsid w:val="00E32042"/>
    <w:rsid w:val="00E3697F"/>
    <w:rsid w:val="00E40C63"/>
    <w:rsid w:val="00E41182"/>
    <w:rsid w:val="00E434C9"/>
    <w:rsid w:val="00E4361D"/>
    <w:rsid w:val="00E450FB"/>
    <w:rsid w:val="00E4786B"/>
    <w:rsid w:val="00E54F17"/>
    <w:rsid w:val="00E55D9E"/>
    <w:rsid w:val="00E61095"/>
    <w:rsid w:val="00E6217B"/>
    <w:rsid w:val="00E65451"/>
    <w:rsid w:val="00E67097"/>
    <w:rsid w:val="00E724F6"/>
    <w:rsid w:val="00E7678A"/>
    <w:rsid w:val="00E902EA"/>
    <w:rsid w:val="00E91409"/>
    <w:rsid w:val="00E96245"/>
    <w:rsid w:val="00E96A2B"/>
    <w:rsid w:val="00EA246E"/>
    <w:rsid w:val="00EA27AA"/>
    <w:rsid w:val="00EB2175"/>
    <w:rsid w:val="00EB426A"/>
    <w:rsid w:val="00EB5B19"/>
    <w:rsid w:val="00EC1732"/>
    <w:rsid w:val="00EC1995"/>
    <w:rsid w:val="00EC4C86"/>
    <w:rsid w:val="00ED0377"/>
    <w:rsid w:val="00ED1DEA"/>
    <w:rsid w:val="00ED6FF8"/>
    <w:rsid w:val="00EE0548"/>
    <w:rsid w:val="00EE2CA3"/>
    <w:rsid w:val="00EE53F7"/>
    <w:rsid w:val="00F02235"/>
    <w:rsid w:val="00F057B8"/>
    <w:rsid w:val="00F106FB"/>
    <w:rsid w:val="00F1152D"/>
    <w:rsid w:val="00F12E18"/>
    <w:rsid w:val="00F14176"/>
    <w:rsid w:val="00F17602"/>
    <w:rsid w:val="00F17B0B"/>
    <w:rsid w:val="00F20E8E"/>
    <w:rsid w:val="00F20F72"/>
    <w:rsid w:val="00F219F1"/>
    <w:rsid w:val="00F36FA0"/>
    <w:rsid w:val="00F37E8E"/>
    <w:rsid w:val="00F44822"/>
    <w:rsid w:val="00F44DE0"/>
    <w:rsid w:val="00F47692"/>
    <w:rsid w:val="00F6215C"/>
    <w:rsid w:val="00F63AC2"/>
    <w:rsid w:val="00F66A1F"/>
    <w:rsid w:val="00F7015A"/>
    <w:rsid w:val="00F7280A"/>
    <w:rsid w:val="00F763C3"/>
    <w:rsid w:val="00F81620"/>
    <w:rsid w:val="00F81AE9"/>
    <w:rsid w:val="00F8392C"/>
    <w:rsid w:val="00F848FB"/>
    <w:rsid w:val="00F86468"/>
    <w:rsid w:val="00FA08E4"/>
    <w:rsid w:val="00FA3F73"/>
    <w:rsid w:val="00FA4D66"/>
    <w:rsid w:val="00FA77C5"/>
    <w:rsid w:val="00FB06A1"/>
    <w:rsid w:val="00FB1ADE"/>
    <w:rsid w:val="00FB3DCE"/>
    <w:rsid w:val="00FD2FF9"/>
    <w:rsid w:val="00FD6A00"/>
    <w:rsid w:val="00FE1868"/>
    <w:rsid w:val="00FF5387"/>
    <w:rsid w:val="00FF64CA"/>
    <w:rsid w:val="00FF66A4"/>
    <w:rsid w:val="00FF6ECF"/>
    <w:rsid w:val="00FF6FA7"/>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57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9C7016"/>
    <w:rPr>
      <w:rFonts w:ascii="Calibri" w:eastAsia="Calibri" w:hAnsi="Calibri" w:cs="Times New Roman"/>
      <w:color w:val="0070C0"/>
      <w:szCs w:val="16"/>
      <w:u w:val="single"/>
    </w:rPr>
  </w:style>
  <w:style w:type="paragraph" w:customStyle="1" w:styleId="Style1">
    <w:name w:val="Style1"/>
    <w:basedOn w:val="Normal"/>
    <w:link w:val="Style1Char"/>
    <w:qFormat/>
    <w:rsid w:val="009C7016"/>
    <w:pPr>
      <w:spacing w:before="60" w:after="60"/>
    </w:pPr>
    <w:rPr>
      <w:rFonts w:ascii="Calibri" w:eastAsia="Calibri" w:hAnsi="Calibri" w:cs="Times New Roman"/>
      <w:color w:val="0070C0"/>
      <w:szCs w:val="16"/>
      <w:u w:val="single"/>
    </w:rPr>
  </w:style>
  <w:style w:type="character" w:styleId="Hyperlink">
    <w:name w:val="Hyperlink"/>
    <w:basedOn w:val="DefaultParagraphFont"/>
    <w:uiPriority w:val="99"/>
    <w:unhideWhenUsed/>
    <w:rsid w:val="00C32480"/>
    <w:rPr>
      <w:color w:val="0563C1" w:themeColor="hyperlink"/>
      <w:u w:val="single"/>
    </w:rPr>
  </w:style>
  <w:style w:type="character" w:styleId="UnresolvedMention">
    <w:name w:val="Unresolved Mention"/>
    <w:basedOn w:val="DefaultParagraphFont"/>
    <w:uiPriority w:val="99"/>
    <w:semiHidden/>
    <w:unhideWhenUsed/>
    <w:rsid w:val="00C32480"/>
    <w:rPr>
      <w:color w:val="605E5C"/>
      <w:shd w:val="clear" w:color="auto" w:fill="E1DFDD"/>
    </w:rPr>
  </w:style>
  <w:style w:type="table" w:customStyle="1" w:styleId="TableGrid1">
    <w:name w:val="Table Grid1"/>
    <w:basedOn w:val="TableNormal"/>
    <w:next w:val="TableGrid"/>
    <w:rsid w:val="0085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297959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customXml" Target="/customXML/item6.xml" Id="R90d4faea06494fdd" /></Relationships>
</file>

<file path=word/_rels/footer1.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C0465A-C787-48CB-93CD-FF000A1FFC9F}"/>
      </w:docPartPr>
      <w:docPartBody>
        <w:p w:rsidR="00D20429" w:rsidRDefault="00E9720D">
          <w:r w:rsidRPr="00F62AF1">
            <w:rPr>
              <w:rStyle w:val="PlaceholderText"/>
            </w:rPr>
            <w:t>Click or tap here to enter text.</w:t>
          </w:r>
        </w:p>
      </w:docPartBody>
    </w:docPart>
    <w:docPart>
      <w:docPartPr>
        <w:name w:val="9485722AD625498C8BC2196EF140A656"/>
        <w:category>
          <w:name w:val="General"/>
          <w:gallery w:val="placeholder"/>
        </w:category>
        <w:types>
          <w:type w:val="bbPlcHdr"/>
        </w:types>
        <w:behaviors>
          <w:behavior w:val="content"/>
        </w:behaviors>
        <w:guid w:val="{F251F287-E350-4C29-8063-4A19C8CBEE6D}"/>
      </w:docPartPr>
      <w:docPartBody>
        <w:p w:rsidR="0094520C" w:rsidRDefault="00C02972" w:rsidP="00C02972">
          <w:pPr>
            <w:pStyle w:val="9485722AD625498C8BC2196EF140A656"/>
          </w:pPr>
          <w:r w:rsidRPr="00F62AF1">
            <w:rPr>
              <w:rStyle w:val="PlaceholderText"/>
            </w:rPr>
            <w:t>Click or tap here to enter text.</w:t>
          </w:r>
        </w:p>
      </w:docPartBody>
    </w:docPart>
    <w:docPart>
      <w:docPartPr>
        <w:name w:val="6B47FC4D48144895A0B1C2A7DC78EF26"/>
        <w:category>
          <w:name w:val="General"/>
          <w:gallery w:val="placeholder"/>
        </w:category>
        <w:types>
          <w:type w:val="bbPlcHdr"/>
        </w:types>
        <w:behaviors>
          <w:behavior w:val="content"/>
        </w:behaviors>
        <w:guid w:val="{E94DA358-E7D1-4E37-92B0-A49451942933}"/>
      </w:docPartPr>
      <w:docPartBody>
        <w:p w:rsidR="00AF16F6" w:rsidRDefault="004A7F2C" w:rsidP="004A7F2C">
          <w:pPr>
            <w:pStyle w:val="6B47FC4D48144895A0B1C2A7DC78EF26"/>
          </w:pPr>
          <w:r w:rsidRPr="00F62AF1">
            <w:rPr>
              <w:rStyle w:val="PlaceholderText"/>
            </w:rPr>
            <w:t>Click or tap here to enter text.</w:t>
          </w:r>
        </w:p>
      </w:docPartBody>
    </w:docPart>
    <w:docPart>
      <w:docPartPr>
        <w:name w:val="BBE4CFD96C324F94864024F9AC791D1E"/>
        <w:category>
          <w:name w:val="General"/>
          <w:gallery w:val="placeholder"/>
        </w:category>
        <w:types>
          <w:type w:val="bbPlcHdr"/>
        </w:types>
        <w:behaviors>
          <w:behavior w:val="content"/>
        </w:behaviors>
        <w:guid w:val="{07B1D3E3-1638-45D8-AC3E-00CDCFFA5535}"/>
      </w:docPartPr>
      <w:docPartBody>
        <w:p w:rsidR="00AF16F6" w:rsidRDefault="004A7F2C" w:rsidP="004A7F2C">
          <w:pPr>
            <w:pStyle w:val="BBE4CFD96C324F94864024F9AC791D1E"/>
          </w:pPr>
          <w:r w:rsidRPr="00F62AF1">
            <w:rPr>
              <w:rStyle w:val="PlaceholderText"/>
            </w:rPr>
            <w:t>Click or tap here to enter text.</w:t>
          </w:r>
        </w:p>
      </w:docPartBody>
    </w:docPart>
    <w:docPart>
      <w:docPartPr>
        <w:name w:val="690D189A6E2F49BA9024A9CB7F739CFB"/>
        <w:category>
          <w:name w:val="General"/>
          <w:gallery w:val="placeholder"/>
        </w:category>
        <w:types>
          <w:type w:val="bbPlcHdr"/>
        </w:types>
        <w:behaviors>
          <w:behavior w:val="content"/>
        </w:behaviors>
        <w:guid w:val="{C9CDB33F-1B7F-45CD-9DF1-F55A8CA96CE8}"/>
      </w:docPartPr>
      <w:docPartBody>
        <w:p w:rsidR="00D640E1" w:rsidRDefault="00826DF3" w:rsidP="00826DF3">
          <w:pPr>
            <w:pStyle w:val="690D189A6E2F49BA9024A9CB7F739CFB"/>
          </w:pPr>
          <w:r w:rsidRPr="00F62AF1">
            <w:rPr>
              <w:rStyle w:val="PlaceholderText"/>
            </w:rPr>
            <w:t>Click or tap here to enter text.</w:t>
          </w:r>
        </w:p>
      </w:docPartBody>
    </w:docPart>
    <w:docPart>
      <w:docPartPr>
        <w:name w:val="E2BB8885A4DC4676A484F525B71A2A45"/>
        <w:category>
          <w:name w:val="General"/>
          <w:gallery w:val="placeholder"/>
        </w:category>
        <w:types>
          <w:type w:val="bbPlcHdr"/>
        </w:types>
        <w:behaviors>
          <w:behavior w:val="content"/>
        </w:behaviors>
        <w:guid w:val="{24B0FFE0-4A6E-4144-BF94-AE1CEE20DD7B}"/>
      </w:docPartPr>
      <w:docPartBody>
        <w:p w:rsidR="00D640E1" w:rsidRDefault="00826DF3" w:rsidP="00826DF3">
          <w:pPr>
            <w:pStyle w:val="E2BB8885A4DC4676A484F525B71A2A45"/>
          </w:pPr>
          <w:r w:rsidRPr="00F62AF1">
            <w:rPr>
              <w:rStyle w:val="PlaceholderText"/>
            </w:rPr>
            <w:t>Click or tap here to enter text.</w:t>
          </w:r>
        </w:p>
      </w:docPartBody>
    </w:docPart>
    <w:docPart>
      <w:docPartPr>
        <w:name w:val="468572F66F24439B905FB83CF803B881"/>
        <w:category>
          <w:name w:val="General"/>
          <w:gallery w:val="placeholder"/>
        </w:category>
        <w:types>
          <w:type w:val="bbPlcHdr"/>
        </w:types>
        <w:behaviors>
          <w:behavior w:val="content"/>
        </w:behaviors>
        <w:guid w:val="{DFE2B450-44A4-4029-820E-5806BFAFF6DF}"/>
      </w:docPartPr>
      <w:docPartBody>
        <w:p w:rsidR="00D640E1" w:rsidRDefault="00826DF3" w:rsidP="00826DF3">
          <w:pPr>
            <w:pStyle w:val="468572F66F24439B905FB83CF803B881"/>
          </w:pPr>
          <w:r w:rsidRPr="00F62AF1">
            <w:rPr>
              <w:rStyle w:val="PlaceholderText"/>
            </w:rPr>
            <w:t>Click or tap here to enter text.</w:t>
          </w:r>
        </w:p>
      </w:docPartBody>
    </w:docPart>
    <w:docPart>
      <w:docPartPr>
        <w:name w:val="BC245014FB3747A8842726EA5AA9CA53"/>
        <w:category>
          <w:name w:val="General"/>
          <w:gallery w:val="placeholder"/>
        </w:category>
        <w:types>
          <w:type w:val="bbPlcHdr"/>
        </w:types>
        <w:behaviors>
          <w:behavior w:val="content"/>
        </w:behaviors>
        <w:guid w:val="{3D9F9442-D421-449C-901F-BF6BF2E15C90}"/>
      </w:docPartPr>
      <w:docPartBody>
        <w:p w:rsidR="00D640E1" w:rsidRDefault="00826DF3" w:rsidP="00826DF3">
          <w:pPr>
            <w:pStyle w:val="BC245014FB3747A8842726EA5AA9CA53"/>
          </w:pPr>
          <w:r w:rsidRPr="00F62AF1">
            <w:rPr>
              <w:rStyle w:val="PlaceholderText"/>
            </w:rPr>
            <w:t>Click or tap here to enter text.</w:t>
          </w:r>
        </w:p>
      </w:docPartBody>
    </w:docPart>
    <w:docPart>
      <w:docPartPr>
        <w:name w:val="4E81B9F8D4F2492F89BDC1EAC8EC81DE"/>
        <w:category>
          <w:name w:val="General"/>
          <w:gallery w:val="placeholder"/>
        </w:category>
        <w:types>
          <w:type w:val="bbPlcHdr"/>
        </w:types>
        <w:behaviors>
          <w:behavior w:val="content"/>
        </w:behaviors>
        <w:guid w:val="{F84F1BA1-7948-40DE-9539-5695B260CAB6}"/>
      </w:docPartPr>
      <w:docPartBody>
        <w:p w:rsidR="00D640E1" w:rsidRDefault="00826DF3" w:rsidP="00826DF3">
          <w:pPr>
            <w:pStyle w:val="4E81B9F8D4F2492F89BDC1EAC8EC81DE"/>
          </w:pPr>
          <w:r w:rsidRPr="00E74B84">
            <w:rPr>
              <w:rStyle w:val="PlaceholderText"/>
            </w:rPr>
            <w:t>Enter any content that you want to repeat, including other content controls. You can also insert this control around table rows in order to repeat parts of a table.</w:t>
          </w:r>
        </w:p>
      </w:docPartBody>
    </w:docPart>
    <w:docPart>
      <w:docPartPr>
        <w:name w:val="7BE7D7CBCEDD4039ADF87856EA37F40A"/>
        <w:category>
          <w:name w:val="General"/>
          <w:gallery w:val="placeholder"/>
        </w:category>
        <w:types>
          <w:type w:val="bbPlcHdr"/>
        </w:types>
        <w:behaviors>
          <w:behavior w:val="content"/>
        </w:behaviors>
        <w:guid w:val="{A73A9345-E4CA-49F0-8FC1-F486014C90B3}"/>
      </w:docPartPr>
      <w:docPartBody>
        <w:p w:rsidR="00D640E1" w:rsidRDefault="00826DF3" w:rsidP="00826DF3">
          <w:pPr>
            <w:pStyle w:val="7BE7D7CBCEDD4039ADF87856EA37F40A"/>
          </w:pPr>
          <w:r w:rsidRPr="00F62AF1">
            <w:rPr>
              <w:rStyle w:val="PlaceholderText"/>
            </w:rPr>
            <w:t>Click or tap here to enter text.</w:t>
          </w:r>
        </w:p>
      </w:docPartBody>
    </w:docPart>
    <w:docPart>
      <w:docPartPr>
        <w:name w:val="B9FFD5B816744341956BC9E7388DB675"/>
        <w:category>
          <w:name w:val="General"/>
          <w:gallery w:val="placeholder"/>
        </w:category>
        <w:types>
          <w:type w:val="bbPlcHdr"/>
        </w:types>
        <w:behaviors>
          <w:behavior w:val="content"/>
        </w:behaviors>
        <w:guid w:val="{CB14D4D5-0540-483D-9A78-EB51FC726ECF}"/>
      </w:docPartPr>
      <w:docPartBody>
        <w:p w:rsidR="00D640E1" w:rsidRDefault="00826DF3" w:rsidP="00826DF3">
          <w:pPr>
            <w:pStyle w:val="B9FFD5B816744341956BC9E7388DB675"/>
          </w:pPr>
          <w:r w:rsidRPr="00F62AF1">
            <w:rPr>
              <w:rStyle w:val="PlaceholderText"/>
            </w:rPr>
            <w:t>Click or tap here to enter text.</w:t>
          </w:r>
        </w:p>
      </w:docPartBody>
    </w:docPart>
    <w:docPart>
      <w:docPartPr>
        <w:name w:val="AAF20E24FAC840A1BA48498B299A9764"/>
        <w:category>
          <w:name w:val="General"/>
          <w:gallery w:val="placeholder"/>
        </w:category>
        <w:types>
          <w:type w:val="bbPlcHdr"/>
        </w:types>
        <w:behaviors>
          <w:behavior w:val="content"/>
        </w:behaviors>
        <w:guid w:val="{D3FEF2BC-E54C-4A44-88AC-D6F37638BFE2}"/>
      </w:docPartPr>
      <w:docPartBody>
        <w:p w:rsidR="00D640E1" w:rsidRDefault="00826DF3" w:rsidP="00826DF3">
          <w:pPr>
            <w:pStyle w:val="AAF20E24FAC840A1BA48498B299A9764"/>
          </w:pPr>
          <w:r w:rsidRPr="00F62AF1">
            <w:rPr>
              <w:rStyle w:val="PlaceholderText"/>
            </w:rPr>
            <w:t>Click or tap here to enter text.</w:t>
          </w:r>
        </w:p>
      </w:docPartBody>
    </w:docPart>
    <w:docPart>
      <w:docPartPr>
        <w:name w:val="5B7421088CDC425BA57CB9C889621C4B"/>
        <w:category>
          <w:name w:val="General"/>
          <w:gallery w:val="placeholder"/>
        </w:category>
        <w:types>
          <w:type w:val="bbPlcHdr"/>
        </w:types>
        <w:behaviors>
          <w:behavior w:val="content"/>
        </w:behaviors>
        <w:guid w:val="{613285C3-D053-4A32-B5DF-FD77E1D2A14E}"/>
      </w:docPartPr>
      <w:docPartBody>
        <w:p w:rsidR="00D640E1" w:rsidRDefault="00826DF3" w:rsidP="00826DF3">
          <w:pPr>
            <w:pStyle w:val="5B7421088CDC425BA57CB9C889621C4B"/>
          </w:pPr>
          <w:r w:rsidRPr="00F62AF1">
            <w:rPr>
              <w:rStyle w:val="PlaceholderText"/>
            </w:rPr>
            <w:t>Click or tap here to enter text.</w:t>
          </w:r>
        </w:p>
      </w:docPartBody>
    </w:docPart>
    <w:docPart>
      <w:docPartPr>
        <w:name w:val="34A3A01834DC404DAC51FBC23C09301F"/>
        <w:category>
          <w:name w:val="General"/>
          <w:gallery w:val="placeholder"/>
        </w:category>
        <w:types>
          <w:type w:val="bbPlcHdr"/>
        </w:types>
        <w:behaviors>
          <w:behavior w:val="content"/>
        </w:behaviors>
        <w:guid w:val="{26AB14CA-2603-461A-95E5-00998129D8B6}"/>
      </w:docPartPr>
      <w:docPartBody>
        <w:p w:rsidR="00D640E1" w:rsidRDefault="00826DF3" w:rsidP="00826DF3">
          <w:pPr>
            <w:pStyle w:val="34A3A01834DC404DAC51FBC23C09301F"/>
          </w:pPr>
          <w:r w:rsidRPr="00F62AF1">
            <w:rPr>
              <w:rStyle w:val="PlaceholderText"/>
            </w:rPr>
            <w:t>Click or tap here to enter text.</w:t>
          </w:r>
        </w:p>
      </w:docPartBody>
    </w:docPart>
    <w:docPart>
      <w:docPartPr>
        <w:name w:val="060FCCB1061642DD9E4CABBC5DE21205"/>
        <w:category>
          <w:name w:val="General"/>
          <w:gallery w:val="placeholder"/>
        </w:category>
        <w:types>
          <w:type w:val="bbPlcHdr"/>
        </w:types>
        <w:behaviors>
          <w:behavior w:val="content"/>
        </w:behaviors>
        <w:guid w:val="{8E30F300-7370-43DE-9858-E0E924F5C7B7}"/>
      </w:docPartPr>
      <w:docPartBody>
        <w:p w:rsidR="00D640E1" w:rsidRDefault="00826DF3" w:rsidP="00826DF3">
          <w:pPr>
            <w:pStyle w:val="060FCCB1061642DD9E4CABBC5DE21205"/>
          </w:pPr>
          <w:r w:rsidRPr="00F62AF1">
            <w:rPr>
              <w:rStyle w:val="PlaceholderText"/>
            </w:rPr>
            <w:t>Click or tap here to enter text.</w:t>
          </w:r>
        </w:p>
      </w:docPartBody>
    </w:docPart>
    <w:docPart>
      <w:docPartPr>
        <w:name w:val="AF858B90E8154A05A46DE0D63035F4AA"/>
        <w:category>
          <w:name w:val="General"/>
          <w:gallery w:val="placeholder"/>
        </w:category>
        <w:types>
          <w:type w:val="bbPlcHdr"/>
        </w:types>
        <w:behaviors>
          <w:behavior w:val="content"/>
        </w:behaviors>
        <w:guid w:val="{B25EA4C6-D4FC-4BDF-9ACE-261C4DC0D082}"/>
      </w:docPartPr>
      <w:docPartBody>
        <w:p w:rsidR="006447F8" w:rsidRDefault="00B814A3" w:rsidP="00B814A3">
          <w:pPr>
            <w:pStyle w:val="AF858B90E8154A05A46DE0D63035F4AA"/>
          </w:pPr>
          <w:r w:rsidRPr="00F62AF1">
            <w:rPr>
              <w:rStyle w:val="PlaceholderText"/>
            </w:rPr>
            <w:t>Click or tap here to enter text.</w:t>
          </w:r>
        </w:p>
      </w:docPartBody>
    </w:docPart>
    <w:docPart>
      <w:docPartPr>
        <w:name w:val="A8E3B33F76B04B75935C7B9709BF7A21"/>
        <w:category>
          <w:name w:val="General"/>
          <w:gallery w:val="placeholder"/>
        </w:category>
        <w:types>
          <w:type w:val="bbPlcHdr"/>
        </w:types>
        <w:behaviors>
          <w:behavior w:val="content"/>
        </w:behaviors>
        <w:guid w:val="{323E8A12-2792-4042-BF66-0FB932D52EED}"/>
      </w:docPartPr>
      <w:docPartBody>
        <w:p w:rsidR="006447F8" w:rsidRDefault="00B814A3" w:rsidP="00B814A3">
          <w:pPr>
            <w:pStyle w:val="A8E3B33F76B04B75935C7B9709BF7A21"/>
          </w:pPr>
          <w:r w:rsidRPr="00F62AF1">
            <w:rPr>
              <w:rStyle w:val="PlaceholderText"/>
            </w:rPr>
            <w:t>Click or tap here to enter text.</w:t>
          </w:r>
        </w:p>
      </w:docPartBody>
    </w:docPart>
    <w:docPart>
      <w:docPartPr>
        <w:name w:val="BC65F4C76C6B407C835E7E7686796649"/>
        <w:category>
          <w:name w:val="General"/>
          <w:gallery w:val="placeholder"/>
        </w:category>
        <w:types>
          <w:type w:val="bbPlcHdr"/>
        </w:types>
        <w:behaviors>
          <w:behavior w:val="content"/>
        </w:behaviors>
        <w:guid w:val="{E83EA4DD-863F-46EF-A8C4-57E2A8B82052}"/>
      </w:docPartPr>
      <w:docPartBody>
        <w:p w:rsidR="006447F8" w:rsidRDefault="00B814A3" w:rsidP="00B814A3">
          <w:pPr>
            <w:pStyle w:val="BC65F4C76C6B407C835E7E7686796649"/>
          </w:pPr>
          <w:r w:rsidRPr="00F62AF1">
            <w:rPr>
              <w:rStyle w:val="PlaceholderText"/>
            </w:rPr>
            <w:t>Click or tap here to enter text.</w:t>
          </w:r>
        </w:p>
      </w:docPartBody>
    </w:docPart>
    <w:docPart>
      <w:docPartPr>
        <w:name w:val="4A01B3E29E3641F7B9E49916FC5125DD"/>
        <w:category>
          <w:name w:val="General"/>
          <w:gallery w:val="placeholder"/>
        </w:category>
        <w:types>
          <w:type w:val="bbPlcHdr"/>
        </w:types>
        <w:behaviors>
          <w:behavior w:val="content"/>
        </w:behaviors>
        <w:guid w:val="{931F822E-2C15-4186-8CDF-FE9231CBC6BE}"/>
      </w:docPartPr>
      <w:docPartBody>
        <w:p w:rsidR="006447F8" w:rsidRDefault="00B814A3" w:rsidP="00B814A3">
          <w:pPr>
            <w:pStyle w:val="4A01B3E29E3641F7B9E49916FC5125DD"/>
          </w:pPr>
          <w:r w:rsidRPr="00F62AF1">
            <w:rPr>
              <w:rStyle w:val="PlaceholderText"/>
            </w:rPr>
            <w:t>Click or tap here to enter text.</w:t>
          </w:r>
        </w:p>
      </w:docPartBody>
    </w:docPart>
    <w:docPart>
      <w:docPartPr>
        <w:name w:val="B34DD88C15F14824A6ADFB823CBD60ED"/>
        <w:category>
          <w:name w:val="General"/>
          <w:gallery w:val="placeholder"/>
        </w:category>
        <w:types>
          <w:type w:val="bbPlcHdr"/>
        </w:types>
        <w:behaviors>
          <w:behavior w:val="content"/>
        </w:behaviors>
        <w:guid w:val="{A7FF5130-286F-4994-9A7B-B9DF10EF4303}"/>
      </w:docPartPr>
      <w:docPartBody>
        <w:p w:rsidR="00187D8A" w:rsidRDefault="00BB5FB3" w:rsidP="00BB5FB3">
          <w:pPr>
            <w:pStyle w:val="B34DD88C15F14824A6ADFB823CBD60ED"/>
          </w:pPr>
          <w:r w:rsidRPr="00F62AF1">
            <w:rPr>
              <w:rStyle w:val="PlaceholderText"/>
            </w:rPr>
            <w:t>Click or tap here to enter text.</w:t>
          </w:r>
        </w:p>
      </w:docPartBody>
    </w:docPart>
    <w:docPart>
      <w:docPartPr>
        <w:name w:val="15BA98DC0EE54867A7DE535356AB9B2C"/>
        <w:category>
          <w:name w:val="General"/>
          <w:gallery w:val="placeholder"/>
        </w:category>
        <w:types>
          <w:type w:val="bbPlcHdr"/>
        </w:types>
        <w:behaviors>
          <w:behavior w:val="content"/>
        </w:behaviors>
        <w:guid w:val="{3CB94CD8-CC3E-4669-8D3F-64C541BCBCBD}"/>
      </w:docPartPr>
      <w:docPartBody>
        <w:p w:rsidR="00501488" w:rsidRDefault="00BF4CE0" w:rsidP="00BF4CE0">
          <w:pPr>
            <w:pStyle w:val="15BA98DC0EE54867A7DE535356AB9B2C"/>
          </w:pPr>
          <w:r w:rsidRPr="00F62AF1">
            <w:rPr>
              <w:rStyle w:val="PlaceholderText"/>
            </w:rPr>
            <w:t>Click or tap here to enter text.</w:t>
          </w:r>
        </w:p>
      </w:docPartBody>
    </w:docPart>
    <w:docPart>
      <w:docPartPr>
        <w:name w:val="9E725514A68E4F0A8C23208B29A8DB28"/>
        <w:category>
          <w:name w:val="General"/>
          <w:gallery w:val="placeholder"/>
        </w:category>
        <w:types>
          <w:type w:val="bbPlcHdr"/>
        </w:types>
        <w:behaviors>
          <w:behavior w:val="content"/>
        </w:behaviors>
        <w:guid w:val="{F77369BA-3881-40FA-A4CC-61365C76C325}"/>
      </w:docPartPr>
      <w:docPartBody>
        <w:p w:rsidR="003E678D" w:rsidRDefault="00887124" w:rsidP="00887124">
          <w:pPr>
            <w:pStyle w:val="9E725514A68E4F0A8C23208B29A8DB28"/>
          </w:pPr>
          <w:r w:rsidRPr="00F62AF1">
            <w:rPr>
              <w:rStyle w:val="PlaceholderText"/>
            </w:rPr>
            <w:t>Click or tap here to enter text.</w:t>
          </w:r>
        </w:p>
      </w:docPartBody>
    </w:docPart>
    <w:docPart>
      <w:docPartPr>
        <w:name w:val="E6D8B24216334588B826344D918726D5"/>
        <w:category>
          <w:name w:val="General"/>
          <w:gallery w:val="placeholder"/>
        </w:category>
        <w:types>
          <w:type w:val="bbPlcHdr"/>
        </w:types>
        <w:behaviors>
          <w:behavior w:val="content"/>
        </w:behaviors>
        <w:guid w:val="{7A0C479E-8380-4189-8A01-C7EAA708F823}"/>
      </w:docPartPr>
      <w:docPartBody>
        <w:p w:rsidR="00E61AE6" w:rsidRDefault="009F0162" w:rsidP="009F0162">
          <w:pPr>
            <w:pStyle w:val="E6D8B24216334588B826344D918726D5"/>
          </w:pPr>
          <w:r w:rsidRPr="00F62AF1">
            <w:rPr>
              <w:rStyle w:val="PlaceholderText"/>
            </w:rPr>
            <w:t>Click or tap here to enter text.</w:t>
          </w:r>
        </w:p>
      </w:docPartBody>
    </w:docPart>
    <w:docPart>
      <w:docPartPr>
        <w:name w:val="86BA93A949A644A8835F496078A98ED5"/>
        <w:category>
          <w:name w:val="General"/>
          <w:gallery w:val="placeholder"/>
        </w:category>
        <w:types>
          <w:type w:val="bbPlcHdr"/>
        </w:types>
        <w:behaviors>
          <w:behavior w:val="content"/>
        </w:behaviors>
        <w:guid w:val="{AB497100-EADA-44A8-8C84-4FE5D9C77978}"/>
      </w:docPartPr>
      <w:docPartBody>
        <w:p w:rsidR="00E61AE6" w:rsidRDefault="009F0162" w:rsidP="009F0162">
          <w:pPr>
            <w:pStyle w:val="86BA93A949A644A8835F496078A98ED5"/>
          </w:pPr>
          <w:r w:rsidRPr="00F62AF1">
            <w:rPr>
              <w:rStyle w:val="PlaceholderText"/>
            </w:rPr>
            <w:t>Click or tap here to enter text.</w:t>
          </w:r>
        </w:p>
      </w:docPartBody>
    </w:docPart>
    <w:docPart>
      <w:docPartPr>
        <w:name w:val="44579D20162D408D9B314404C25F68CB"/>
        <w:category>
          <w:name w:val="General"/>
          <w:gallery w:val="placeholder"/>
        </w:category>
        <w:types>
          <w:type w:val="bbPlcHdr"/>
        </w:types>
        <w:behaviors>
          <w:behavior w:val="content"/>
        </w:behaviors>
        <w:guid w:val="{46DE28D3-BB0C-4102-8F44-F6A09481FF8D}"/>
      </w:docPartPr>
      <w:docPartBody>
        <w:p w:rsidR="00E61AE6" w:rsidRDefault="009F0162" w:rsidP="009F0162">
          <w:pPr>
            <w:pStyle w:val="44579D20162D408D9B314404C25F68CB"/>
          </w:pPr>
          <w:r w:rsidRPr="00F62AF1">
            <w:rPr>
              <w:rStyle w:val="PlaceholderText"/>
            </w:rPr>
            <w:t>Click or tap here to enter text.</w:t>
          </w:r>
        </w:p>
      </w:docPartBody>
    </w:docPart>
    <w:docPart>
      <w:docPartPr>
        <w:name w:val="F70BF688A69743DDB2CF54699E60C3A1"/>
        <w:category>
          <w:name w:val="General"/>
          <w:gallery w:val="placeholder"/>
        </w:category>
        <w:types>
          <w:type w:val="bbPlcHdr"/>
        </w:types>
        <w:behaviors>
          <w:behavior w:val="content"/>
        </w:behaviors>
        <w:guid w:val="{AC35BC24-DD5C-4CFE-9DDF-85DD16AA9E76}"/>
      </w:docPartPr>
      <w:docPartBody>
        <w:p w:rsidR="00E61AE6" w:rsidRDefault="009F0162" w:rsidP="009F0162">
          <w:pPr>
            <w:pStyle w:val="F70BF688A69743DDB2CF54699E60C3A1"/>
          </w:pPr>
          <w:r w:rsidRPr="00F62AF1">
            <w:rPr>
              <w:rStyle w:val="PlaceholderText"/>
            </w:rPr>
            <w:t>Click or tap here to enter text.</w:t>
          </w:r>
        </w:p>
      </w:docPartBody>
    </w:docPart>
    <w:docPart>
      <w:docPartPr>
        <w:name w:val="D42526692C17435A93E839960184E8FF"/>
        <w:category>
          <w:name w:val="General"/>
          <w:gallery w:val="placeholder"/>
        </w:category>
        <w:types>
          <w:type w:val="bbPlcHdr"/>
        </w:types>
        <w:behaviors>
          <w:behavior w:val="content"/>
        </w:behaviors>
        <w:guid w:val="{B77D3183-0DBD-4B17-B89A-966DDB51710A}"/>
      </w:docPartPr>
      <w:docPartBody>
        <w:p w:rsidR="00E61AE6" w:rsidRDefault="009F0162" w:rsidP="009F0162">
          <w:pPr>
            <w:pStyle w:val="D42526692C17435A93E839960184E8FF"/>
          </w:pPr>
          <w:r w:rsidRPr="00F62AF1">
            <w:rPr>
              <w:rStyle w:val="PlaceholderText"/>
            </w:rPr>
            <w:t>Click or tap here to enter text.</w:t>
          </w:r>
        </w:p>
      </w:docPartBody>
    </w:docPart>
    <w:docPart>
      <w:docPartPr>
        <w:name w:val="15DE3E7A30BF477898A38309C4B40640"/>
        <w:category>
          <w:name w:val="General"/>
          <w:gallery w:val="placeholder"/>
        </w:category>
        <w:types>
          <w:type w:val="bbPlcHdr"/>
        </w:types>
        <w:behaviors>
          <w:behavior w:val="content"/>
        </w:behaviors>
        <w:guid w:val="{1196E5C8-EEB3-43DA-BBC7-5674E9174A89}"/>
      </w:docPartPr>
      <w:docPartBody>
        <w:p w:rsidR="00E61AE6" w:rsidRDefault="009F0162" w:rsidP="009F0162">
          <w:pPr>
            <w:pStyle w:val="15DE3E7A30BF477898A38309C4B40640"/>
          </w:pPr>
          <w:r w:rsidRPr="00F62A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0D"/>
    <w:rsid w:val="00046797"/>
    <w:rsid w:val="000472D7"/>
    <w:rsid w:val="000524FD"/>
    <w:rsid w:val="00065643"/>
    <w:rsid w:val="0008782E"/>
    <w:rsid w:val="000D61B1"/>
    <w:rsid w:val="000E70CA"/>
    <w:rsid w:val="00111379"/>
    <w:rsid w:val="00140901"/>
    <w:rsid w:val="00160AD2"/>
    <w:rsid w:val="00180F10"/>
    <w:rsid w:val="00187D8A"/>
    <w:rsid w:val="00195050"/>
    <w:rsid w:val="001A482E"/>
    <w:rsid w:val="0020281A"/>
    <w:rsid w:val="002221B4"/>
    <w:rsid w:val="002607E2"/>
    <w:rsid w:val="00277793"/>
    <w:rsid w:val="00280539"/>
    <w:rsid w:val="00284AB8"/>
    <w:rsid w:val="00286131"/>
    <w:rsid w:val="0029741B"/>
    <w:rsid w:val="002F0F71"/>
    <w:rsid w:val="002F228D"/>
    <w:rsid w:val="003421C7"/>
    <w:rsid w:val="0037797B"/>
    <w:rsid w:val="00377D7B"/>
    <w:rsid w:val="003B4E73"/>
    <w:rsid w:val="003E39BD"/>
    <w:rsid w:val="003E678D"/>
    <w:rsid w:val="004A6305"/>
    <w:rsid w:val="004A7F2C"/>
    <w:rsid w:val="004B0EA2"/>
    <w:rsid w:val="00501488"/>
    <w:rsid w:val="0052071E"/>
    <w:rsid w:val="00527C3E"/>
    <w:rsid w:val="0058162B"/>
    <w:rsid w:val="00582397"/>
    <w:rsid w:val="005954E4"/>
    <w:rsid w:val="005C05B6"/>
    <w:rsid w:val="005F14B1"/>
    <w:rsid w:val="006427AC"/>
    <w:rsid w:val="006447F8"/>
    <w:rsid w:val="00672748"/>
    <w:rsid w:val="00676164"/>
    <w:rsid w:val="006802F3"/>
    <w:rsid w:val="006C7475"/>
    <w:rsid w:val="006D6B8D"/>
    <w:rsid w:val="00705E7A"/>
    <w:rsid w:val="007306EB"/>
    <w:rsid w:val="00787A79"/>
    <w:rsid w:val="007B0F74"/>
    <w:rsid w:val="00814E65"/>
    <w:rsid w:val="0082504B"/>
    <w:rsid w:val="008268BB"/>
    <w:rsid w:val="00826DF3"/>
    <w:rsid w:val="00826E4A"/>
    <w:rsid w:val="00845ABD"/>
    <w:rsid w:val="00887124"/>
    <w:rsid w:val="008C48D7"/>
    <w:rsid w:val="008D6DD9"/>
    <w:rsid w:val="008E72B8"/>
    <w:rsid w:val="00911A0F"/>
    <w:rsid w:val="00923ED6"/>
    <w:rsid w:val="0094520C"/>
    <w:rsid w:val="00947668"/>
    <w:rsid w:val="009A3957"/>
    <w:rsid w:val="009F0162"/>
    <w:rsid w:val="00AA7B04"/>
    <w:rsid w:val="00AC30DB"/>
    <w:rsid w:val="00AD1E20"/>
    <w:rsid w:val="00AE1CD3"/>
    <w:rsid w:val="00AE701E"/>
    <w:rsid w:val="00AF12F3"/>
    <w:rsid w:val="00AF147C"/>
    <w:rsid w:val="00AF16F6"/>
    <w:rsid w:val="00AF1763"/>
    <w:rsid w:val="00B104BA"/>
    <w:rsid w:val="00B34EE7"/>
    <w:rsid w:val="00B6029F"/>
    <w:rsid w:val="00B72E98"/>
    <w:rsid w:val="00B7711D"/>
    <w:rsid w:val="00B814A3"/>
    <w:rsid w:val="00B92C61"/>
    <w:rsid w:val="00B94857"/>
    <w:rsid w:val="00BA07E4"/>
    <w:rsid w:val="00BB5FB3"/>
    <w:rsid w:val="00BF4CE0"/>
    <w:rsid w:val="00C02972"/>
    <w:rsid w:val="00CA38BB"/>
    <w:rsid w:val="00CD4D0D"/>
    <w:rsid w:val="00CD78A1"/>
    <w:rsid w:val="00CE0159"/>
    <w:rsid w:val="00D16157"/>
    <w:rsid w:val="00D20429"/>
    <w:rsid w:val="00D25869"/>
    <w:rsid w:val="00D61155"/>
    <w:rsid w:val="00D640E1"/>
    <w:rsid w:val="00D678FD"/>
    <w:rsid w:val="00D94A8F"/>
    <w:rsid w:val="00DA6BC1"/>
    <w:rsid w:val="00DD6387"/>
    <w:rsid w:val="00DF2317"/>
    <w:rsid w:val="00E02452"/>
    <w:rsid w:val="00E34102"/>
    <w:rsid w:val="00E61AE6"/>
    <w:rsid w:val="00E62160"/>
    <w:rsid w:val="00E6368A"/>
    <w:rsid w:val="00E707BE"/>
    <w:rsid w:val="00E70D13"/>
    <w:rsid w:val="00E81C11"/>
    <w:rsid w:val="00E9720D"/>
    <w:rsid w:val="00EC03BA"/>
    <w:rsid w:val="00EC6555"/>
    <w:rsid w:val="00ED4D6E"/>
    <w:rsid w:val="00ED6B63"/>
    <w:rsid w:val="00F11BE4"/>
    <w:rsid w:val="00F52410"/>
    <w:rsid w:val="00F74FD0"/>
    <w:rsid w:val="00F93C3D"/>
    <w:rsid w:val="00FE5710"/>
    <w:rsid w:val="00FE71AB"/>
    <w:rsid w:val="00FF6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162"/>
    <w:rPr>
      <w:color w:val="808080"/>
    </w:rPr>
  </w:style>
  <w:style w:type="paragraph" w:customStyle="1" w:styleId="F93D9222F7CE46C6929044CA1E491665">
    <w:name w:val="F93D9222F7CE46C6929044CA1E491665"/>
    <w:rsid w:val="00111379"/>
  </w:style>
  <w:style w:type="paragraph" w:customStyle="1" w:styleId="8BF11229665C42AFA0185C4FD33EAF30">
    <w:name w:val="8BF11229665C42AFA0185C4FD33EAF30"/>
    <w:rsid w:val="00AD1E20"/>
  </w:style>
  <w:style w:type="paragraph" w:customStyle="1" w:styleId="CAE7851067A5462F85AE2985280FE837">
    <w:name w:val="CAE7851067A5462F85AE2985280FE837"/>
    <w:rsid w:val="00AD1E20"/>
  </w:style>
  <w:style w:type="paragraph" w:customStyle="1" w:styleId="3A6346ADDB144813B532FB618B874C77">
    <w:name w:val="3A6346ADDB144813B532FB618B874C77"/>
    <w:rsid w:val="00AD1E20"/>
  </w:style>
  <w:style w:type="paragraph" w:customStyle="1" w:styleId="397B0D741BF04821966CB093C0292905">
    <w:name w:val="397B0D741BF04821966CB093C0292905"/>
    <w:rsid w:val="00AD1E20"/>
  </w:style>
  <w:style w:type="paragraph" w:customStyle="1" w:styleId="3FD3460A608542C8A9AB115C5ABCF5EE">
    <w:name w:val="3FD3460A608542C8A9AB115C5ABCF5EE"/>
    <w:rsid w:val="00AD1E20"/>
  </w:style>
  <w:style w:type="paragraph" w:customStyle="1" w:styleId="7B0CE31017934945B5C1AA6FA9E532CA">
    <w:name w:val="7B0CE31017934945B5C1AA6FA9E532CA"/>
    <w:rsid w:val="00AD1E20"/>
  </w:style>
  <w:style w:type="paragraph" w:customStyle="1" w:styleId="91B5E8ABC584427DAE793DF6A8F4A35A">
    <w:name w:val="91B5E8ABC584427DAE793DF6A8F4A35A"/>
    <w:rsid w:val="00845ABD"/>
  </w:style>
  <w:style w:type="paragraph" w:customStyle="1" w:styleId="598DD3ABF51348559E5D6211D2ACE404">
    <w:name w:val="598DD3ABF51348559E5D6211D2ACE404"/>
    <w:rsid w:val="00845ABD"/>
  </w:style>
  <w:style w:type="paragraph" w:customStyle="1" w:styleId="7D9E37430DCB48BF9C7F29F1AE4E21D0">
    <w:name w:val="7D9E37430DCB48BF9C7F29F1AE4E21D0"/>
    <w:rsid w:val="00845ABD"/>
  </w:style>
  <w:style w:type="paragraph" w:customStyle="1" w:styleId="8A02928710804C16ABBDEF5544AE5693">
    <w:name w:val="8A02928710804C16ABBDEF5544AE5693"/>
    <w:rsid w:val="00845ABD"/>
  </w:style>
  <w:style w:type="paragraph" w:customStyle="1" w:styleId="C3C8F42419BC4CF19A81C875FEB126C8">
    <w:name w:val="C3C8F42419BC4CF19A81C875FEB126C8"/>
    <w:rsid w:val="00845ABD"/>
  </w:style>
  <w:style w:type="paragraph" w:customStyle="1" w:styleId="644575690FA0464D847145EF11CA0989">
    <w:name w:val="644575690FA0464D847145EF11CA0989"/>
    <w:rsid w:val="00845ABD"/>
  </w:style>
  <w:style w:type="paragraph" w:customStyle="1" w:styleId="B8F3BA27E3374E15A18EF017A46592C4">
    <w:name w:val="B8F3BA27E3374E15A18EF017A46592C4"/>
    <w:rsid w:val="00845ABD"/>
  </w:style>
  <w:style w:type="paragraph" w:customStyle="1" w:styleId="CC73F41B86934876B06443C7FA7A1F10">
    <w:name w:val="CC73F41B86934876B06443C7FA7A1F10"/>
    <w:rsid w:val="008C48D7"/>
  </w:style>
  <w:style w:type="paragraph" w:customStyle="1" w:styleId="E7ADF1DBF2BD45B3901A4213DF749316">
    <w:name w:val="E7ADF1DBF2BD45B3901A4213DF749316"/>
    <w:rsid w:val="008C48D7"/>
  </w:style>
  <w:style w:type="paragraph" w:customStyle="1" w:styleId="B16A37D8BD6D40ABBFEFD5362B90AA8E">
    <w:name w:val="B16A37D8BD6D40ABBFEFD5362B90AA8E"/>
    <w:rsid w:val="00F52410"/>
  </w:style>
  <w:style w:type="paragraph" w:customStyle="1" w:styleId="F66A087083D14FC8ACACAC092E90056E">
    <w:name w:val="F66A087083D14FC8ACACAC092E90056E"/>
    <w:rsid w:val="00F52410"/>
  </w:style>
  <w:style w:type="paragraph" w:customStyle="1" w:styleId="F60525F14DFB40BA9784D1B60ED3E75D">
    <w:name w:val="F60525F14DFB40BA9784D1B60ED3E75D"/>
    <w:rsid w:val="00F52410"/>
  </w:style>
  <w:style w:type="paragraph" w:customStyle="1" w:styleId="5E6F3E199B3045BFB5322272A765460C">
    <w:name w:val="5E6F3E199B3045BFB5322272A765460C"/>
    <w:rsid w:val="00F52410"/>
  </w:style>
  <w:style w:type="paragraph" w:customStyle="1" w:styleId="9485722AD625498C8BC2196EF140A656">
    <w:name w:val="9485722AD625498C8BC2196EF140A656"/>
    <w:rsid w:val="00C02972"/>
  </w:style>
  <w:style w:type="paragraph" w:customStyle="1" w:styleId="3BE9F17965D34AF58B61D53FE489A893">
    <w:name w:val="3BE9F17965D34AF58B61D53FE489A893"/>
    <w:rsid w:val="00E62160"/>
  </w:style>
  <w:style w:type="paragraph" w:customStyle="1" w:styleId="DF4CACA6E4594A8890FD2BEC94F65F25">
    <w:name w:val="DF4CACA6E4594A8890FD2BEC94F65F25"/>
    <w:rsid w:val="00E62160"/>
  </w:style>
  <w:style w:type="paragraph" w:customStyle="1" w:styleId="3F861A4BBE3C4F7EB94F810207A61B13">
    <w:name w:val="3F861A4BBE3C4F7EB94F810207A61B13"/>
    <w:rsid w:val="003E39BD"/>
  </w:style>
  <w:style w:type="paragraph" w:customStyle="1" w:styleId="31734764C5034B06B1C5E45712C3E8A9">
    <w:name w:val="31734764C5034B06B1C5E45712C3E8A9"/>
    <w:rsid w:val="003E39BD"/>
  </w:style>
  <w:style w:type="paragraph" w:customStyle="1" w:styleId="2E5C1C0BC2634D37ADEB81C7D58D3A83">
    <w:name w:val="2E5C1C0BC2634D37ADEB81C7D58D3A83"/>
    <w:rsid w:val="00DF2317"/>
  </w:style>
  <w:style w:type="paragraph" w:customStyle="1" w:styleId="6BBB53A26AA84408BF854D29A3581C5C">
    <w:name w:val="6BBB53A26AA84408BF854D29A3581C5C"/>
    <w:rsid w:val="0008782E"/>
  </w:style>
  <w:style w:type="paragraph" w:customStyle="1" w:styleId="DC3729A310A041B38CBAA492A9EAF389">
    <w:name w:val="DC3729A310A041B38CBAA492A9EAF389"/>
    <w:rsid w:val="00160AD2"/>
  </w:style>
  <w:style w:type="paragraph" w:customStyle="1" w:styleId="9679D947C87C41E49BFF2C517421541B">
    <w:name w:val="9679D947C87C41E49BFF2C517421541B"/>
    <w:rsid w:val="00160AD2"/>
  </w:style>
  <w:style w:type="paragraph" w:customStyle="1" w:styleId="1AA8A355CD3F4B779E1FB91F6873FBA0">
    <w:name w:val="1AA8A355CD3F4B779E1FB91F6873FBA0"/>
    <w:rsid w:val="00160AD2"/>
  </w:style>
  <w:style w:type="paragraph" w:customStyle="1" w:styleId="C8B1936B80CC47528BAF3508E3A39529">
    <w:name w:val="C8B1936B80CC47528BAF3508E3A39529"/>
    <w:rsid w:val="00160AD2"/>
  </w:style>
  <w:style w:type="paragraph" w:customStyle="1" w:styleId="B2EBA49F4C0141858C439E8F9AD12BFA">
    <w:name w:val="B2EBA49F4C0141858C439E8F9AD12BFA"/>
    <w:rsid w:val="00160AD2"/>
  </w:style>
  <w:style w:type="paragraph" w:customStyle="1" w:styleId="19E464F5B8C04D8E883721A03DDA6EB9">
    <w:name w:val="19E464F5B8C04D8E883721A03DDA6EB9"/>
    <w:rsid w:val="00FE5710"/>
  </w:style>
  <w:style w:type="paragraph" w:customStyle="1" w:styleId="7FEECE5F513646ACA7D97489C86C5B51">
    <w:name w:val="7FEECE5F513646ACA7D97489C86C5B51"/>
    <w:rsid w:val="00FE5710"/>
  </w:style>
  <w:style w:type="paragraph" w:customStyle="1" w:styleId="5D5878EAFB77474EA4AAF3C98D2DB113">
    <w:name w:val="5D5878EAFB77474EA4AAF3C98D2DB113"/>
    <w:rsid w:val="00FE5710"/>
  </w:style>
  <w:style w:type="paragraph" w:customStyle="1" w:styleId="155146DD3356445FAB8A3E4C1886A1B7">
    <w:name w:val="155146DD3356445FAB8A3E4C1886A1B7"/>
    <w:rsid w:val="00FE5710"/>
  </w:style>
  <w:style w:type="paragraph" w:customStyle="1" w:styleId="A735712B4BFA4DA28AF543EA1DFFEA88">
    <w:name w:val="A735712B4BFA4DA28AF543EA1DFFEA88"/>
    <w:rsid w:val="00CD4D0D"/>
  </w:style>
  <w:style w:type="paragraph" w:customStyle="1" w:styleId="8CAA8EBB9709422294F10AE9B2DAF25B">
    <w:name w:val="8CAA8EBB9709422294F10AE9B2DAF25B"/>
    <w:rsid w:val="00CD4D0D"/>
  </w:style>
  <w:style w:type="paragraph" w:customStyle="1" w:styleId="8168A7E7FB854BABA6EB6998CFA0EFC8">
    <w:name w:val="8168A7E7FB854BABA6EB6998CFA0EFC8"/>
    <w:rsid w:val="00CD4D0D"/>
  </w:style>
  <w:style w:type="paragraph" w:customStyle="1" w:styleId="7B24E9C03E54497290597499A467F9BA">
    <w:name w:val="7B24E9C03E54497290597499A467F9BA"/>
    <w:rsid w:val="00CD4D0D"/>
  </w:style>
  <w:style w:type="paragraph" w:customStyle="1" w:styleId="811F25F438DD429F9A293D6B69BDFDCB">
    <w:name w:val="811F25F438DD429F9A293D6B69BDFDCB"/>
    <w:rsid w:val="00CD4D0D"/>
  </w:style>
  <w:style w:type="paragraph" w:customStyle="1" w:styleId="0F35D45831A244C78213BAA2AC1992B1">
    <w:name w:val="0F35D45831A244C78213BAA2AC1992B1"/>
    <w:rsid w:val="00CD4D0D"/>
  </w:style>
  <w:style w:type="paragraph" w:customStyle="1" w:styleId="6B47FC4D48144895A0B1C2A7DC78EF26">
    <w:name w:val="6B47FC4D48144895A0B1C2A7DC78EF26"/>
    <w:rsid w:val="004A7F2C"/>
    <w:rPr>
      <w:lang w:val="en-CA" w:eastAsia="en-CA"/>
    </w:rPr>
  </w:style>
  <w:style w:type="paragraph" w:customStyle="1" w:styleId="42EAFFD30B3A408DA6DF487C818993C8">
    <w:name w:val="42EAFFD30B3A408DA6DF487C818993C8"/>
    <w:rsid w:val="004A7F2C"/>
    <w:rPr>
      <w:lang w:val="en-CA" w:eastAsia="en-CA"/>
    </w:rPr>
  </w:style>
  <w:style w:type="paragraph" w:customStyle="1" w:styleId="BBE4CFD96C324F94864024F9AC791D1E">
    <w:name w:val="BBE4CFD96C324F94864024F9AC791D1E"/>
    <w:rsid w:val="004A7F2C"/>
    <w:rPr>
      <w:lang w:val="en-CA" w:eastAsia="en-CA"/>
    </w:rPr>
  </w:style>
  <w:style w:type="paragraph" w:customStyle="1" w:styleId="173505876D624875A048CF4072DCE637">
    <w:name w:val="173505876D624875A048CF4072DCE637"/>
    <w:rsid w:val="004A7F2C"/>
    <w:rPr>
      <w:lang w:val="en-CA" w:eastAsia="en-CA"/>
    </w:rPr>
  </w:style>
  <w:style w:type="paragraph" w:customStyle="1" w:styleId="DCDE5B0BAA93434A9018978AADF3D43D">
    <w:name w:val="DCDE5B0BAA93434A9018978AADF3D43D"/>
    <w:rsid w:val="004A7F2C"/>
    <w:rPr>
      <w:lang w:val="en-CA" w:eastAsia="en-CA"/>
    </w:rPr>
  </w:style>
  <w:style w:type="paragraph" w:customStyle="1" w:styleId="EF84C2F32F7E4126AE57435C7A01907B">
    <w:name w:val="EF84C2F32F7E4126AE57435C7A01907B"/>
    <w:rsid w:val="004A7F2C"/>
    <w:rPr>
      <w:lang w:val="en-CA" w:eastAsia="en-CA"/>
    </w:rPr>
  </w:style>
  <w:style w:type="paragraph" w:customStyle="1" w:styleId="AF65807291034BF6BB16A9C15C81D616">
    <w:name w:val="AF65807291034BF6BB16A9C15C81D616"/>
    <w:rsid w:val="004A7F2C"/>
    <w:rPr>
      <w:lang w:val="en-CA" w:eastAsia="en-CA"/>
    </w:rPr>
  </w:style>
  <w:style w:type="paragraph" w:customStyle="1" w:styleId="8CC9B2D7767B48E0B5227D1372D3ADA5">
    <w:name w:val="8CC9B2D7767B48E0B5227D1372D3ADA5"/>
    <w:rsid w:val="004A7F2C"/>
    <w:rPr>
      <w:lang w:val="en-CA" w:eastAsia="en-CA"/>
    </w:rPr>
  </w:style>
  <w:style w:type="paragraph" w:customStyle="1" w:styleId="0462427296D54CDB9F53CB8FB5BCF528">
    <w:name w:val="0462427296D54CDB9F53CB8FB5BCF528"/>
    <w:rsid w:val="004A7F2C"/>
    <w:rPr>
      <w:lang w:val="en-CA" w:eastAsia="en-CA"/>
    </w:rPr>
  </w:style>
  <w:style w:type="paragraph" w:customStyle="1" w:styleId="FD1B8723A08941DC9E466BBF094C079F">
    <w:name w:val="FD1B8723A08941DC9E466BBF094C079F"/>
    <w:rsid w:val="004A7F2C"/>
    <w:rPr>
      <w:lang w:val="en-CA" w:eastAsia="en-CA"/>
    </w:rPr>
  </w:style>
  <w:style w:type="paragraph" w:customStyle="1" w:styleId="6F27F49BECF840DFAD6F3D3FA9FB737B">
    <w:name w:val="6F27F49BECF840DFAD6F3D3FA9FB737B"/>
    <w:rsid w:val="004A7F2C"/>
    <w:rPr>
      <w:lang w:val="en-CA" w:eastAsia="en-CA"/>
    </w:rPr>
  </w:style>
  <w:style w:type="paragraph" w:customStyle="1" w:styleId="3049A31BA9FD4F63BA445C5B78A82228">
    <w:name w:val="3049A31BA9FD4F63BA445C5B78A82228"/>
    <w:rsid w:val="004A7F2C"/>
    <w:rPr>
      <w:lang w:val="en-CA" w:eastAsia="en-CA"/>
    </w:rPr>
  </w:style>
  <w:style w:type="paragraph" w:customStyle="1" w:styleId="38326A0E3AE84D8EBB88BD496080E1E8">
    <w:name w:val="38326A0E3AE84D8EBB88BD496080E1E8"/>
    <w:rsid w:val="004A7F2C"/>
    <w:rPr>
      <w:lang w:val="en-CA" w:eastAsia="en-CA"/>
    </w:rPr>
  </w:style>
  <w:style w:type="paragraph" w:customStyle="1" w:styleId="DFA1DFF2072743F992D55999120BEB81">
    <w:name w:val="DFA1DFF2072743F992D55999120BEB81"/>
    <w:rsid w:val="004A7F2C"/>
    <w:rPr>
      <w:lang w:val="en-CA" w:eastAsia="en-CA"/>
    </w:rPr>
  </w:style>
  <w:style w:type="paragraph" w:customStyle="1" w:styleId="430B8AEEFAAB420CB0EE54AD80150579">
    <w:name w:val="430B8AEEFAAB420CB0EE54AD80150579"/>
    <w:rsid w:val="004A7F2C"/>
    <w:rPr>
      <w:lang w:val="en-CA" w:eastAsia="en-CA"/>
    </w:rPr>
  </w:style>
  <w:style w:type="paragraph" w:customStyle="1" w:styleId="5D73D72494F749419ED5146B23C558DA">
    <w:name w:val="5D73D72494F749419ED5146B23C558DA"/>
    <w:rsid w:val="004A7F2C"/>
    <w:rPr>
      <w:lang w:val="en-CA" w:eastAsia="en-CA"/>
    </w:rPr>
  </w:style>
  <w:style w:type="paragraph" w:customStyle="1" w:styleId="E4E24C41E41645D8A44B26554B09494F">
    <w:name w:val="E4E24C41E41645D8A44B26554B09494F"/>
    <w:rsid w:val="004A7F2C"/>
    <w:rPr>
      <w:lang w:val="en-CA" w:eastAsia="en-CA"/>
    </w:rPr>
  </w:style>
  <w:style w:type="paragraph" w:customStyle="1" w:styleId="731236F53ED449F4BC6822FB752B05C1">
    <w:name w:val="731236F53ED449F4BC6822FB752B05C1"/>
    <w:rsid w:val="004A7F2C"/>
    <w:rPr>
      <w:lang w:val="en-CA" w:eastAsia="en-CA"/>
    </w:rPr>
  </w:style>
  <w:style w:type="paragraph" w:customStyle="1" w:styleId="36ECB40F1403466A81F01E21C6E0C9F6">
    <w:name w:val="36ECB40F1403466A81F01E21C6E0C9F6"/>
    <w:rsid w:val="004A7F2C"/>
    <w:rPr>
      <w:lang w:val="en-CA" w:eastAsia="en-CA"/>
    </w:rPr>
  </w:style>
  <w:style w:type="paragraph" w:customStyle="1" w:styleId="077192135D0B4640B76BC478E10FBA2A">
    <w:name w:val="077192135D0B4640B76BC478E10FBA2A"/>
    <w:rsid w:val="004A7F2C"/>
    <w:rPr>
      <w:lang w:val="en-CA" w:eastAsia="en-CA"/>
    </w:rPr>
  </w:style>
  <w:style w:type="paragraph" w:customStyle="1" w:styleId="B616C880FDA9492E9FABE5FCAC0E8503">
    <w:name w:val="B616C880FDA9492E9FABE5FCAC0E8503"/>
    <w:rsid w:val="004A7F2C"/>
    <w:rPr>
      <w:lang w:val="en-CA" w:eastAsia="en-CA"/>
    </w:rPr>
  </w:style>
  <w:style w:type="paragraph" w:customStyle="1" w:styleId="4FB7DC9B018B43ADB77C607DB9769B8B">
    <w:name w:val="4FB7DC9B018B43ADB77C607DB9769B8B"/>
    <w:rsid w:val="00B94857"/>
    <w:rPr>
      <w:lang w:val="en-CA" w:eastAsia="en-CA"/>
    </w:rPr>
  </w:style>
  <w:style w:type="paragraph" w:customStyle="1" w:styleId="653A81DABB784B749E1C6C3EBAB45F4F">
    <w:name w:val="653A81DABB784B749E1C6C3EBAB45F4F"/>
    <w:rsid w:val="00B94857"/>
    <w:rPr>
      <w:lang w:val="en-CA" w:eastAsia="en-CA"/>
    </w:rPr>
  </w:style>
  <w:style w:type="paragraph" w:customStyle="1" w:styleId="E3135AD246FF4A859B58C4B9DBB1248B">
    <w:name w:val="E3135AD246FF4A859B58C4B9DBB1248B"/>
    <w:rsid w:val="00B94857"/>
    <w:rPr>
      <w:lang w:val="en-CA" w:eastAsia="en-CA"/>
    </w:rPr>
  </w:style>
  <w:style w:type="paragraph" w:customStyle="1" w:styleId="06A6D697F8BE4A2B9B2EF6505CC39B40">
    <w:name w:val="06A6D697F8BE4A2B9B2EF6505CC39B40"/>
    <w:rsid w:val="00CD78A1"/>
    <w:rPr>
      <w:lang w:val="en-CA" w:eastAsia="en-CA"/>
    </w:rPr>
  </w:style>
  <w:style w:type="paragraph" w:customStyle="1" w:styleId="7D5AAF4FD2F94C5CA42433E8CD50EB40">
    <w:name w:val="7D5AAF4FD2F94C5CA42433E8CD50EB40"/>
    <w:rsid w:val="00CD78A1"/>
    <w:rPr>
      <w:lang w:val="en-CA" w:eastAsia="en-CA"/>
    </w:rPr>
  </w:style>
  <w:style w:type="paragraph" w:customStyle="1" w:styleId="5533EEF6EB3C450F8703352B6DBC942A">
    <w:name w:val="5533EEF6EB3C450F8703352B6DBC942A"/>
    <w:rsid w:val="00705E7A"/>
    <w:rPr>
      <w:lang w:val="en-CA" w:eastAsia="en-CA"/>
    </w:rPr>
  </w:style>
  <w:style w:type="paragraph" w:customStyle="1" w:styleId="D639B875984F467F9F45EF9DF7CA7D68">
    <w:name w:val="D639B875984F467F9F45EF9DF7CA7D68"/>
    <w:rsid w:val="00705E7A"/>
    <w:rPr>
      <w:lang w:val="en-CA" w:eastAsia="en-CA"/>
    </w:rPr>
  </w:style>
  <w:style w:type="paragraph" w:customStyle="1" w:styleId="06C96EE3EE77423E8276641BD13C58FF">
    <w:name w:val="06C96EE3EE77423E8276641BD13C58FF"/>
    <w:rsid w:val="00705E7A"/>
    <w:rPr>
      <w:lang w:val="en-CA" w:eastAsia="en-CA"/>
    </w:rPr>
  </w:style>
  <w:style w:type="paragraph" w:customStyle="1" w:styleId="AF26DD303B3545A59AC23F922EEBD85B">
    <w:name w:val="AF26DD303B3545A59AC23F922EEBD85B"/>
    <w:rsid w:val="00705E7A"/>
    <w:rPr>
      <w:lang w:val="en-CA" w:eastAsia="en-CA"/>
    </w:rPr>
  </w:style>
  <w:style w:type="paragraph" w:customStyle="1" w:styleId="9B111942424649639C590B55D9E1CA75">
    <w:name w:val="9B111942424649639C590B55D9E1CA75"/>
    <w:rsid w:val="00705E7A"/>
    <w:rPr>
      <w:lang w:val="en-CA" w:eastAsia="en-CA"/>
    </w:rPr>
  </w:style>
  <w:style w:type="paragraph" w:customStyle="1" w:styleId="4E94490CC30743BA872490276EC56982">
    <w:name w:val="4E94490CC30743BA872490276EC56982"/>
    <w:rsid w:val="00705E7A"/>
    <w:rPr>
      <w:lang w:val="en-CA" w:eastAsia="en-CA"/>
    </w:rPr>
  </w:style>
  <w:style w:type="paragraph" w:customStyle="1" w:styleId="EE2008728C7349CEBE32F5D5AC81101B">
    <w:name w:val="EE2008728C7349CEBE32F5D5AC81101B"/>
    <w:rsid w:val="00705E7A"/>
    <w:rPr>
      <w:lang w:val="en-CA" w:eastAsia="en-CA"/>
    </w:rPr>
  </w:style>
  <w:style w:type="paragraph" w:customStyle="1" w:styleId="90773DD4E7B149D19221C31936233461">
    <w:name w:val="90773DD4E7B149D19221C31936233461"/>
    <w:rsid w:val="00705E7A"/>
    <w:rPr>
      <w:lang w:val="en-CA" w:eastAsia="en-CA"/>
    </w:rPr>
  </w:style>
  <w:style w:type="paragraph" w:customStyle="1" w:styleId="54978990FC1C4C0AA5152513F4AC1D88">
    <w:name w:val="54978990FC1C4C0AA5152513F4AC1D88"/>
    <w:rsid w:val="00AF147C"/>
    <w:rPr>
      <w:lang w:val="en-CA" w:eastAsia="en-CA"/>
    </w:rPr>
  </w:style>
  <w:style w:type="paragraph" w:customStyle="1" w:styleId="3885A21701F546E88C29B0D551319C6F">
    <w:name w:val="3885A21701F546E88C29B0D551319C6F"/>
    <w:rsid w:val="00AF147C"/>
    <w:rPr>
      <w:lang w:val="en-CA" w:eastAsia="en-CA"/>
    </w:rPr>
  </w:style>
  <w:style w:type="paragraph" w:customStyle="1" w:styleId="FDFD039D2D1542CDBC47492FED09430B">
    <w:name w:val="FDFD039D2D1542CDBC47492FED09430B"/>
    <w:rsid w:val="00AF147C"/>
    <w:rPr>
      <w:lang w:val="en-CA" w:eastAsia="en-CA"/>
    </w:rPr>
  </w:style>
  <w:style w:type="paragraph" w:customStyle="1" w:styleId="BAE6CC9067B64407B9A0F50DBED8595F">
    <w:name w:val="BAE6CC9067B64407B9A0F50DBED8595F"/>
    <w:rsid w:val="00AF147C"/>
    <w:rPr>
      <w:lang w:val="en-CA" w:eastAsia="en-CA"/>
    </w:rPr>
  </w:style>
  <w:style w:type="paragraph" w:customStyle="1" w:styleId="3CA5068DBCB44AC9BAA2152F6A082DE3">
    <w:name w:val="3CA5068DBCB44AC9BAA2152F6A082DE3"/>
    <w:rsid w:val="00AF147C"/>
    <w:rPr>
      <w:lang w:val="en-CA" w:eastAsia="en-CA"/>
    </w:rPr>
  </w:style>
  <w:style w:type="paragraph" w:customStyle="1" w:styleId="B475948EA4EA429FB5D54970B59165EC">
    <w:name w:val="B475948EA4EA429FB5D54970B59165EC"/>
    <w:rsid w:val="00AF147C"/>
    <w:rPr>
      <w:lang w:val="en-CA" w:eastAsia="en-CA"/>
    </w:rPr>
  </w:style>
  <w:style w:type="paragraph" w:customStyle="1" w:styleId="D0A5019A893B49C184262000F7E103AD">
    <w:name w:val="D0A5019A893B49C184262000F7E103AD"/>
    <w:rsid w:val="004B0EA2"/>
    <w:rPr>
      <w:lang w:val="en-CA" w:eastAsia="en-CA"/>
    </w:rPr>
  </w:style>
  <w:style w:type="paragraph" w:customStyle="1" w:styleId="8241E8224FC044E6AE1040C6EBE99667">
    <w:name w:val="8241E8224FC044E6AE1040C6EBE99667"/>
    <w:rsid w:val="004B0EA2"/>
    <w:rPr>
      <w:lang w:val="en-CA" w:eastAsia="en-CA"/>
    </w:rPr>
  </w:style>
  <w:style w:type="paragraph" w:customStyle="1" w:styleId="11867BE7BFBC4A91B929C57D15A5712F">
    <w:name w:val="11867BE7BFBC4A91B929C57D15A5712F"/>
    <w:rsid w:val="004B0EA2"/>
    <w:rPr>
      <w:lang w:val="en-CA" w:eastAsia="en-CA"/>
    </w:rPr>
  </w:style>
  <w:style w:type="paragraph" w:customStyle="1" w:styleId="B77E416BC2BE46ABA4770541FF23FBBA">
    <w:name w:val="B77E416BC2BE46ABA4770541FF23FBBA"/>
    <w:rsid w:val="00826DF3"/>
    <w:rPr>
      <w:lang w:val="en-CA" w:eastAsia="en-CA"/>
    </w:rPr>
  </w:style>
  <w:style w:type="paragraph" w:customStyle="1" w:styleId="D7276F8D1D934379955A8C3660D36987">
    <w:name w:val="D7276F8D1D934379955A8C3660D36987"/>
    <w:rsid w:val="00826DF3"/>
    <w:rPr>
      <w:lang w:val="en-CA" w:eastAsia="en-CA"/>
    </w:rPr>
  </w:style>
  <w:style w:type="paragraph" w:customStyle="1" w:styleId="D68B7A44CFBD4FFB82BDE81422568084">
    <w:name w:val="D68B7A44CFBD4FFB82BDE81422568084"/>
    <w:rsid w:val="00826DF3"/>
    <w:rPr>
      <w:lang w:val="en-CA" w:eastAsia="en-CA"/>
    </w:rPr>
  </w:style>
  <w:style w:type="paragraph" w:customStyle="1" w:styleId="F00DADD343324FFC8F309564FC0907F5">
    <w:name w:val="F00DADD343324FFC8F309564FC0907F5"/>
    <w:rsid w:val="00826DF3"/>
    <w:rPr>
      <w:lang w:val="en-CA" w:eastAsia="en-CA"/>
    </w:rPr>
  </w:style>
  <w:style w:type="paragraph" w:customStyle="1" w:styleId="EF69249749534CBB9029F527594938A0">
    <w:name w:val="EF69249749534CBB9029F527594938A0"/>
    <w:rsid w:val="00826DF3"/>
    <w:rPr>
      <w:lang w:val="en-CA" w:eastAsia="en-CA"/>
    </w:rPr>
  </w:style>
  <w:style w:type="paragraph" w:customStyle="1" w:styleId="F7DB02B9419C4EA19CF12E001558F8C6">
    <w:name w:val="F7DB02B9419C4EA19CF12E001558F8C6"/>
    <w:rsid w:val="00826DF3"/>
    <w:rPr>
      <w:lang w:val="en-CA" w:eastAsia="en-CA"/>
    </w:rPr>
  </w:style>
  <w:style w:type="paragraph" w:customStyle="1" w:styleId="BC8E0740DBE944C6A280126D3A0974A0">
    <w:name w:val="BC8E0740DBE944C6A280126D3A0974A0"/>
    <w:rsid w:val="00826DF3"/>
    <w:rPr>
      <w:lang w:val="en-CA" w:eastAsia="en-CA"/>
    </w:rPr>
  </w:style>
  <w:style w:type="paragraph" w:customStyle="1" w:styleId="3AFC015256AF430981B796D1DB66B147">
    <w:name w:val="3AFC015256AF430981B796D1DB66B147"/>
    <w:rsid w:val="00826DF3"/>
    <w:rPr>
      <w:lang w:val="en-CA" w:eastAsia="en-CA"/>
    </w:rPr>
  </w:style>
  <w:style w:type="paragraph" w:customStyle="1" w:styleId="2E7ABCC27788404B879F5E152F4ECCC9">
    <w:name w:val="2E7ABCC27788404B879F5E152F4ECCC9"/>
    <w:rsid w:val="00826DF3"/>
    <w:rPr>
      <w:lang w:val="en-CA" w:eastAsia="en-CA"/>
    </w:rPr>
  </w:style>
  <w:style w:type="paragraph" w:customStyle="1" w:styleId="DEFF8FDC70F045799FBF17B8CD99AE7B">
    <w:name w:val="DEFF8FDC70F045799FBF17B8CD99AE7B"/>
    <w:rsid w:val="00826DF3"/>
    <w:rPr>
      <w:lang w:val="en-CA" w:eastAsia="en-CA"/>
    </w:rPr>
  </w:style>
  <w:style w:type="paragraph" w:customStyle="1" w:styleId="21B3DE1A0FC84619B44E4E494AEC3158">
    <w:name w:val="21B3DE1A0FC84619B44E4E494AEC3158"/>
    <w:rsid w:val="00826DF3"/>
    <w:rPr>
      <w:lang w:val="en-CA" w:eastAsia="en-CA"/>
    </w:rPr>
  </w:style>
  <w:style w:type="paragraph" w:customStyle="1" w:styleId="576593682CD240AFB8C610DAF32096DF">
    <w:name w:val="576593682CD240AFB8C610DAF32096DF"/>
    <w:rsid w:val="00826DF3"/>
    <w:rPr>
      <w:lang w:val="en-CA" w:eastAsia="en-CA"/>
    </w:rPr>
  </w:style>
  <w:style w:type="paragraph" w:customStyle="1" w:styleId="A6EB7F8D6F5A47769E9E995756CA1314">
    <w:name w:val="A6EB7F8D6F5A47769E9E995756CA1314"/>
    <w:rsid w:val="00826DF3"/>
    <w:rPr>
      <w:lang w:val="en-CA" w:eastAsia="en-CA"/>
    </w:rPr>
  </w:style>
  <w:style w:type="paragraph" w:customStyle="1" w:styleId="A7C1941E40594AB4B2293F418FB5623C">
    <w:name w:val="A7C1941E40594AB4B2293F418FB5623C"/>
    <w:rsid w:val="00826DF3"/>
    <w:rPr>
      <w:lang w:val="en-CA" w:eastAsia="en-CA"/>
    </w:rPr>
  </w:style>
  <w:style w:type="paragraph" w:customStyle="1" w:styleId="CA0B4A5623C34C8195D32A245AC40411">
    <w:name w:val="CA0B4A5623C34C8195D32A245AC40411"/>
    <w:rsid w:val="00826DF3"/>
    <w:rPr>
      <w:lang w:val="en-CA" w:eastAsia="en-CA"/>
    </w:rPr>
  </w:style>
  <w:style w:type="paragraph" w:customStyle="1" w:styleId="A3D207C0B2CA4F218D4C0F44558E3591">
    <w:name w:val="A3D207C0B2CA4F218D4C0F44558E3591"/>
    <w:rsid w:val="00826DF3"/>
    <w:rPr>
      <w:lang w:val="en-CA" w:eastAsia="en-CA"/>
    </w:rPr>
  </w:style>
  <w:style w:type="paragraph" w:customStyle="1" w:styleId="569920164D094161A7A6E483C034E945">
    <w:name w:val="569920164D094161A7A6E483C034E945"/>
    <w:rsid w:val="00826DF3"/>
    <w:rPr>
      <w:lang w:val="en-CA" w:eastAsia="en-CA"/>
    </w:rPr>
  </w:style>
  <w:style w:type="paragraph" w:customStyle="1" w:styleId="5B2DFB559C0645CCAFD260424B57D59D">
    <w:name w:val="5B2DFB559C0645CCAFD260424B57D59D"/>
    <w:rsid w:val="00826DF3"/>
    <w:rPr>
      <w:lang w:val="en-CA" w:eastAsia="en-CA"/>
    </w:rPr>
  </w:style>
  <w:style w:type="paragraph" w:customStyle="1" w:styleId="5A9B211D2A124D3980E025D82362B41E">
    <w:name w:val="5A9B211D2A124D3980E025D82362B41E"/>
    <w:rsid w:val="00826DF3"/>
    <w:rPr>
      <w:lang w:val="en-CA" w:eastAsia="en-CA"/>
    </w:rPr>
  </w:style>
  <w:style w:type="paragraph" w:customStyle="1" w:styleId="E0FBB9626A94459387B9C1E1EE8065DF">
    <w:name w:val="E0FBB9626A94459387B9C1E1EE8065DF"/>
    <w:rsid w:val="00826DF3"/>
    <w:rPr>
      <w:lang w:val="en-CA" w:eastAsia="en-CA"/>
    </w:rPr>
  </w:style>
  <w:style w:type="paragraph" w:customStyle="1" w:styleId="DDB41E818EF045CF8855128F3FA89AF8">
    <w:name w:val="DDB41E818EF045CF8855128F3FA89AF8"/>
    <w:rsid w:val="00826DF3"/>
    <w:rPr>
      <w:lang w:val="en-CA" w:eastAsia="en-CA"/>
    </w:rPr>
  </w:style>
  <w:style w:type="paragraph" w:customStyle="1" w:styleId="390E7945CFEE4E20A92DC8A2DBEDD083">
    <w:name w:val="390E7945CFEE4E20A92DC8A2DBEDD083"/>
    <w:rsid w:val="00826DF3"/>
    <w:rPr>
      <w:lang w:val="en-CA" w:eastAsia="en-CA"/>
    </w:rPr>
  </w:style>
  <w:style w:type="paragraph" w:customStyle="1" w:styleId="115103D4FBD643E7A733CF1849BB8C9B">
    <w:name w:val="115103D4FBD643E7A733CF1849BB8C9B"/>
    <w:rsid w:val="00826DF3"/>
    <w:rPr>
      <w:lang w:val="en-CA" w:eastAsia="en-CA"/>
    </w:rPr>
  </w:style>
  <w:style w:type="paragraph" w:customStyle="1" w:styleId="690D189A6E2F49BA9024A9CB7F739CFB">
    <w:name w:val="690D189A6E2F49BA9024A9CB7F739CFB"/>
    <w:rsid w:val="00826DF3"/>
    <w:rPr>
      <w:lang w:val="en-CA" w:eastAsia="en-CA"/>
    </w:rPr>
  </w:style>
  <w:style w:type="paragraph" w:customStyle="1" w:styleId="E2BB8885A4DC4676A484F525B71A2A45">
    <w:name w:val="E2BB8885A4DC4676A484F525B71A2A45"/>
    <w:rsid w:val="00826DF3"/>
    <w:rPr>
      <w:lang w:val="en-CA" w:eastAsia="en-CA"/>
    </w:rPr>
  </w:style>
  <w:style w:type="paragraph" w:customStyle="1" w:styleId="468572F66F24439B905FB83CF803B881">
    <w:name w:val="468572F66F24439B905FB83CF803B881"/>
    <w:rsid w:val="00826DF3"/>
    <w:rPr>
      <w:lang w:val="en-CA" w:eastAsia="en-CA"/>
    </w:rPr>
  </w:style>
  <w:style w:type="paragraph" w:customStyle="1" w:styleId="BC245014FB3747A8842726EA5AA9CA53">
    <w:name w:val="BC245014FB3747A8842726EA5AA9CA53"/>
    <w:rsid w:val="00826DF3"/>
    <w:rPr>
      <w:lang w:val="en-CA" w:eastAsia="en-CA"/>
    </w:rPr>
  </w:style>
  <w:style w:type="paragraph" w:customStyle="1" w:styleId="EE869A3BB56E41C1A2CD168792775514">
    <w:name w:val="EE869A3BB56E41C1A2CD168792775514"/>
    <w:rsid w:val="00826DF3"/>
    <w:rPr>
      <w:lang w:val="en-CA" w:eastAsia="en-CA"/>
    </w:rPr>
  </w:style>
  <w:style w:type="paragraph" w:customStyle="1" w:styleId="4E81B9F8D4F2492F89BDC1EAC8EC81DE">
    <w:name w:val="4E81B9F8D4F2492F89BDC1EAC8EC81DE"/>
    <w:rsid w:val="00826DF3"/>
    <w:rPr>
      <w:lang w:val="en-CA" w:eastAsia="en-CA"/>
    </w:rPr>
  </w:style>
  <w:style w:type="paragraph" w:customStyle="1" w:styleId="188EC3B4C7D24228AB482F301AEE1929">
    <w:name w:val="188EC3B4C7D24228AB482F301AEE1929"/>
    <w:rsid w:val="00826DF3"/>
    <w:rPr>
      <w:lang w:val="en-CA" w:eastAsia="en-CA"/>
    </w:rPr>
  </w:style>
  <w:style w:type="paragraph" w:customStyle="1" w:styleId="7BE7D7CBCEDD4039ADF87856EA37F40A">
    <w:name w:val="7BE7D7CBCEDD4039ADF87856EA37F40A"/>
    <w:rsid w:val="00826DF3"/>
    <w:rPr>
      <w:lang w:val="en-CA" w:eastAsia="en-CA"/>
    </w:rPr>
  </w:style>
  <w:style w:type="paragraph" w:customStyle="1" w:styleId="B9FFD5B816744341956BC9E7388DB675">
    <w:name w:val="B9FFD5B816744341956BC9E7388DB675"/>
    <w:rsid w:val="00826DF3"/>
    <w:rPr>
      <w:lang w:val="en-CA" w:eastAsia="en-CA"/>
    </w:rPr>
  </w:style>
  <w:style w:type="paragraph" w:customStyle="1" w:styleId="AAF20E24FAC840A1BA48498B299A9764">
    <w:name w:val="AAF20E24FAC840A1BA48498B299A9764"/>
    <w:rsid w:val="00826DF3"/>
    <w:rPr>
      <w:lang w:val="en-CA" w:eastAsia="en-CA"/>
    </w:rPr>
  </w:style>
  <w:style w:type="paragraph" w:customStyle="1" w:styleId="5B7421088CDC425BA57CB9C889621C4B">
    <w:name w:val="5B7421088CDC425BA57CB9C889621C4B"/>
    <w:rsid w:val="00826DF3"/>
    <w:rPr>
      <w:lang w:val="en-CA" w:eastAsia="en-CA"/>
    </w:rPr>
  </w:style>
  <w:style w:type="paragraph" w:customStyle="1" w:styleId="34A3A01834DC404DAC51FBC23C09301F">
    <w:name w:val="34A3A01834DC404DAC51FBC23C09301F"/>
    <w:rsid w:val="00826DF3"/>
    <w:rPr>
      <w:lang w:val="en-CA" w:eastAsia="en-CA"/>
    </w:rPr>
  </w:style>
  <w:style w:type="paragraph" w:customStyle="1" w:styleId="060FCCB1061642DD9E4CABBC5DE21205">
    <w:name w:val="060FCCB1061642DD9E4CABBC5DE21205"/>
    <w:rsid w:val="00826DF3"/>
    <w:rPr>
      <w:lang w:val="en-CA" w:eastAsia="en-CA"/>
    </w:rPr>
  </w:style>
  <w:style w:type="paragraph" w:customStyle="1" w:styleId="340E8D33317C4BBE9588E85918916F3E">
    <w:name w:val="340E8D33317C4BBE9588E85918916F3E"/>
    <w:rsid w:val="00B814A3"/>
    <w:rPr>
      <w:lang w:val="en-CA" w:eastAsia="en-CA"/>
    </w:rPr>
  </w:style>
  <w:style w:type="paragraph" w:customStyle="1" w:styleId="A780ED938C7B4168B56441942E850BD9">
    <w:name w:val="A780ED938C7B4168B56441942E850BD9"/>
    <w:rsid w:val="00B814A3"/>
    <w:rPr>
      <w:lang w:val="en-CA" w:eastAsia="en-CA"/>
    </w:rPr>
  </w:style>
  <w:style w:type="paragraph" w:customStyle="1" w:styleId="75EA8B1427D04A1C9452165AA3E2296B">
    <w:name w:val="75EA8B1427D04A1C9452165AA3E2296B"/>
    <w:rsid w:val="00B814A3"/>
    <w:rPr>
      <w:lang w:val="en-CA" w:eastAsia="en-CA"/>
    </w:rPr>
  </w:style>
  <w:style w:type="paragraph" w:customStyle="1" w:styleId="149E07E3C41D4E63848B5089904914D9">
    <w:name w:val="149E07E3C41D4E63848B5089904914D9"/>
    <w:rsid w:val="00B814A3"/>
    <w:rPr>
      <w:lang w:val="en-CA" w:eastAsia="en-CA"/>
    </w:rPr>
  </w:style>
  <w:style w:type="paragraph" w:customStyle="1" w:styleId="058F9AA8B0A547B38268E10AC89073F1">
    <w:name w:val="058F9AA8B0A547B38268E10AC89073F1"/>
    <w:rsid w:val="00B814A3"/>
    <w:rPr>
      <w:lang w:val="en-CA" w:eastAsia="en-CA"/>
    </w:rPr>
  </w:style>
  <w:style w:type="paragraph" w:customStyle="1" w:styleId="A0BA246717694293989B626D97D0170D">
    <w:name w:val="A0BA246717694293989B626D97D0170D"/>
    <w:rsid w:val="00B814A3"/>
    <w:rPr>
      <w:lang w:val="en-CA" w:eastAsia="en-CA"/>
    </w:rPr>
  </w:style>
  <w:style w:type="paragraph" w:customStyle="1" w:styleId="2EE33BAA6F9C414B9C0A01A1A6A82FCD">
    <w:name w:val="2EE33BAA6F9C414B9C0A01A1A6A82FCD"/>
    <w:rsid w:val="00B814A3"/>
    <w:rPr>
      <w:lang w:val="en-CA" w:eastAsia="en-CA"/>
    </w:rPr>
  </w:style>
  <w:style w:type="paragraph" w:customStyle="1" w:styleId="89826A6A4693440D9874115BAAFAC939">
    <w:name w:val="89826A6A4693440D9874115BAAFAC939"/>
    <w:rsid w:val="00B814A3"/>
    <w:rPr>
      <w:lang w:val="en-CA" w:eastAsia="en-CA"/>
    </w:rPr>
  </w:style>
  <w:style w:type="paragraph" w:customStyle="1" w:styleId="61ADF06D75724384B32A43B4D42B5555">
    <w:name w:val="61ADF06D75724384B32A43B4D42B5555"/>
    <w:rsid w:val="00B814A3"/>
    <w:rPr>
      <w:lang w:val="en-CA" w:eastAsia="en-CA"/>
    </w:rPr>
  </w:style>
  <w:style w:type="paragraph" w:customStyle="1" w:styleId="AF858B90E8154A05A46DE0D63035F4AA">
    <w:name w:val="AF858B90E8154A05A46DE0D63035F4AA"/>
    <w:rsid w:val="00B814A3"/>
    <w:rPr>
      <w:lang w:val="en-CA" w:eastAsia="en-CA"/>
    </w:rPr>
  </w:style>
  <w:style w:type="paragraph" w:customStyle="1" w:styleId="A8E3B33F76B04B75935C7B9709BF7A21">
    <w:name w:val="A8E3B33F76B04B75935C7B9709BF7A21"/>
    <w:rsid w:val="00B814A3"/>
    <w:rPr>
      <w:lang w:val="en-CA" w:eastAsia="en-CA"/>
    </w:rPr>
  </w:style>
  <w:style w:type="paragraph" w:customStyle="1" w:styleId="BC65F4C76C6B407C835E7E7686796649">
    <w:name w:val="BC65F4C76C6B407C835E7E7686796649"/>
    <w:rsid w:val="00B814A3"/>
    <w:rPr>
      <w:lang w:val="en-CA" w:eastAsia="en-CA"/>
    </w:rPr>
  </w:style>
  <w:style w:type="paragraph" w:customStyle="1" w:styleId="D0BEA98792FD42C89C494E30A70BFF9D">
    <w:name w:val="D0BEA98792FD42C89C494E30A70BFF9D"/>
    <w:rsid w:val="00B814A3"/>
    <w:rPr>
      <w:lang w:val="en-CA" w:eastAsia="en-CA"/>
    </w:rPr>
  </w:style>
  <w:style w:type="paragraph" w:customStyle="1" w:styleId="4A01B3E29E3641F7B9E49916FC5125DD">
    <w:name w:val="4A01B3E29E3641F7B9E49916FC5125DD"/>
    <w:rsid w:val="00B814A3"/>
    <w:rPr>
      <w:lang w:val="en-CA" w:eastAsia="en-CA"/>
    </w:rPr>
  </w:style>
  <w:style w:type="paragraph" w:customStyle="1" w:styleId="64F2987DCA12472EB998843391A276AB">
    <w:name w:val="64F2987DCA12472EB998843391A276AB"/>
    <w:rsid w:val="00B814A3"/>
    <w:rPr>
      <w:lang w:val="en-CA" w:eastAsia="en-CA"/>
    </w:rPr>
  </w:style>
  <w:style w:type="paragraph" w:customStyle="1" w:styleId="6789EFADB03F4EBE84A263B5296EBA41">
    <w:name w:val="6789EFADB03F4EBE84A263B5296EBA41"/>
    <w:rsid w:val="00BB5FB3"/>
    <w:rPr>
      <w:lang w:val="en-CA" w:eastAsia="en-CA"/>
    </w:rPr>
  </w:style>
  <w:style w:type="paragraph" w:customStyle="1" w:styleId="D5E917C1860A43B8A01D0512E9A20F10">
    <w:name w:val="D5E917C1860A43B8A01D0512E9A20F10"/>
    <w:rsid w:val="00BB5FB3"/>
    <w:rPr>
      <w:lang w:val="en-CA" w:eastAsia="en-CA"/>
    </w:rPr>
  </w:style>
  <w:style w:type="paragraph" w:customStyle="1" w:styleId="BF6DCA275DB54F8A95C3B3C9FA784F0E">
    <w:name w:val="BF6DCA275DB54F8A95C3B3C9FA784F0E"/>
    <w:rsid w:val="00BB5FB3"/>
    <w:rPr>
      <w:lang w:val="en-CA" w:eastAsia="en-CA"/>
    </w:rPr>
  </w:style>
  <w:style w:type="paragraph" w:customStyle="1" w:styleId="08935E640E05494F89658905AD1C5FAC">
    <w:name w:val="08935E640E05494F89658905AD1C5FAC"/>
    <w:rsid w:val="00BB5FB3"/>
    <w:rPr>
      <w:lang w:val="en-CA" w:eastAsia="en-CA"/>
    </w:rPr>
  </w:style>
  <w:style w:type="paragraph" w:customStyle="1" w:styleId="AFC687D144C04334A88239C1354A1AF5">
    <w:name w:val="AFC687D144C04334A88239C1354A1AF5"/>
    <w:rsid w:val="00BB5FB3"/>
    <w:rPr>
      <w:lang w:val="en-CA" w:eastAsia="en-CA"/>
    </w:rPr>
  </w:style>
  <w:style w:type="paragraph" w:customStyle="1" w:styleId="B34DD88C15F14824A6ADFB823CBD60ED">
    <w:name w:val="B34DD88C15F14824A6ADFB823CBD60ED"/>
    <w:rsid w:val="00BB5FB3"/>
    <w:rPr>
      <w:lang w:val="en-CA" w:eastAsia="en-CA"/>
    </w:rPr>
  </w:style>
  <w:style w:type="paragraph" w:customStyle="1" w:styleId="75D4D10D36F74D24BB21D01552339168">
    <w:name w:val="75D4D10D36F74D24BB21D01552339168"/>
    <w:rsid w:val="00BF4CE0"/>
    <w:rPr>
      <w:lang w:val="en-CA" w:eastAsia="en-CA"/>
    </w:rPr>
  </w:style>
  <w:style w:type="paragraph" w:customStyle="1" w:styleId="DD53DE0FCCE942CD9F94D049FB2C0027">
    <w:name w:val="DD53DE0FCCE942CD9F94D049FB2C0027"/>
    <w:rsid w:val="00BF4CE0"/>
    <w:rPr>
      <w:lang w:val="en-CA" w:eastAsia="en-CA"/>
    </w:rPr>
  </w:style>
  <w:style w:type="paragraph" w:customStyle="1" w:styleId="15BA98DC0EE54867A7DE535356AB9B2C">
    <w:name w:val="15BA98DC0EE54867A7DE535356AB9B2C"/>
    <w:rsid w:val="00BF4CE0"/>
    <w:rPr>
      <w:lang w:val="en-CA" w:eastAsia="en-CA"/>
    </w:rPr>
  </w:style>
  <w:style w:type="paragraph" w:customStyle="1" w:styleId="A8CC440B79984E819E358C2EF73DF759">
    <w:name w:val="A8CC440B79984E819E358C2EF73DF759"/>
    <w:rsid w:val="00BF4CE0"/>
    <w:rPr>
      <w:lang w:val="en-CA" w:eastAsia="en-CA"/>
    </w:rPr>
  </w:style>
  <w:style w:type="paragraph" w:customStyle="1" w:styleId="55867092EC8641B7963A4B293D53FEB0">
    <w:name w:val="55867092EC8641B7963A4B293D53FEB0"/>
    <w:rsid w:val="00501488"/>
    <w:rPr>
      <w:lang w:val="en-CA" w:eastAsia="en-CA"/>
    </w:rPr>
  </w:style>
  <w:style w:type="paragraph" w:customStyle="1" w:styleId="2012D11164D145ED929BDEEEC3825FAB">
    <w:name w:val="2012D11164D145ED929BDEEEC3825FAB"/>
    <w:rsid w:val="00D25869"/>
    <w:rPr>
      <w:lang w:val="en-CA" w:eastAsia="en-CA"/>
    </w:rPr>
  </w:style>
  <w:style w:type="paragraph" w:customStyle="1" w:styleId="68E3E3E5CB594263B3BD5D124EA17141">
    <w:name w:val="68E3E3E5CB594263B3BD5D124EA17141"/>
    <w:rsid w:val="00D25869"/>
    <w:rPr>
      <w:lang w:val="en-CA" w:eastAsia="en-CA"/>
    </w:rPr>
  </w:style>
  <w:style w:type="paragraph" w:customStyle="1" w:styleId="BA56CAE7CEFC4E838234D85F7DAE62BA">
    <w:name w:val="BA56CAE7CEFC4E838234D85F7DAE62BA"/>
    <w:rsid w:val="00D25869"/>
    <w:rPr>
      <w:lang w:val="en-CA" w:eastAsia="en-CA"/>
    </w:rPr>
  </w:style>
  <w:style w:type="paragraph" w:customStyle="1" w:styleId="AB838BF6D5DC40E0BA2508FBF5FE3550">
    <w:name w:val="AB838BF6D5DC40E0BA2508FBF5FE3550"/>
    <w:rsid w:val="00AC30DB"/>
    <w:rPr>
      <w:lang w:val="en-CA" w:eastAsia="en-CA"/>
    </w:rPr>
  </w:style>
  <w:style w:type="paragraph" w:customStyle="1" w:styleId="B9DAB754D9704AA09989F6CAB30CF2E4">
    <w:name w:val="B9DAB754D9704AA09989F6CAB30CF2E4"/>
    <w:rsid w:val="00887124"/>
    <w:rPr>
      <w:lang w:val="en-CA" w:eastAsia="en-CA"/>
    </w:rPr>
  </w:style>
  <w:style w:type="paragraph" w:customStyle="1" w:styleId="4ECD1ADD5FC74A86A13FAE551B588B9C">
    <w:name w:val="4ECD1ADD5FC74A86A13FAE551B588B9C"/>
    <w:rsid w:val="00887124"/>
    <w:rPr>
      <w:lang w:val="en-CA" w:eastAsia="en-CA"/>
    </w:rPr>
  </w:style>
  <w:style w:type="paragraph" w:customStyle="1" w:styleId="9E725514A68E4F0A8C23208B29A8DB28">
    <w:name w:val="9E725514A68E4F0A8C23208B29A8DB28"/>
    <w:rsid w:val="00887124"/>
    <w:rPr>
      <w:lang w:val="en-CA" w:eastAsia="en-CA"/>
    </w:rPr>
  </w:style>
  <w:style w:type="paragraph" w:customStyle="1" w:styleId="C8443B586E4E4C70BCA6359A21DBB360">
    <w:name w:val="C8443B586E4E4C70BCA6359A21DBB360"/>
    <w:rsid w:val="009F0162"/>
    <w:rPr>
      <w:lang w:val="en-CA" w:eastAsia="en-CA"/>
    </w:rPr>
  </w:style>
  <w:style w:type="paragraph" w:customStyle="1" w:styleId="E6D8B24216334588B826344D918726D5">
    <w:name w:val="E6D8B24216334588B826344D918726D5"/>
    <w:rsid w:val="009F0162"/>
    <w:rPr>
      <w:lang w:val="en-CA" w:eastAsia="en-CA"/>
    </w:rPr>
  </w:style>
  <w:style w:type="paragraph" w:customStyle="1" w:styleId="86BA93A949A644A8835F496078A98ED5">
    <w:name w:val="86BA93A949A644A8835F496078A98ED5"/>
    <w:rsid w:val="009F0162"/>
    <w:rPr>
      <w:lang w:val="en-CA" w:eastAsia="en-CA"/>
    </w:rPr>
  </w:style>
  <w:style w:type="paragraph" w:customStyle="1" w:styleId="AC4FD3446AFE43F788BFF4F638790FA8">
    <w:name w:val="AC4FD3446AFE43F788BFF4F638790FA8"/>
    <w:rsid w:val="009F0162"/>
    <w:rPr>
      <w:lang w:val="en-CA" w:eastAsia="en-CA"/>
    </w:rPr>
  </w:style>
  <w:style w:type="paragraph" w:customStyle="1" w:styleId="8DBE7BFFA75147A2B68945D344835BA3">
    <w:name w:val="8DBE7BFFA75147A2B68945D344835BA3"/>
    <w:rsid w:val="009F0162"/>
    <w:rPr>
      <w:lang w:val="en-CA" w:eastAsia="en-CA"/>
    </w:rPr>
  </w:style>
  <w:style w:type="paragraph" w:customStyle="1" w:styleId="3AE10824015A46698A5D82E9AD02A98C">
    <w:name w:val="3AE10824015A46698A5D82E9AD02A98C"/>
    <w:rsid w:val="009F0162"/>
    <w:rPr>
      <w:lang w:val="en-CA" w:eastAsia="en-CA"/>
    </w:rPr>
  </w:style>
  <w:style w:type="paragraph" w:customStyle="1" w:styleId="C8E03C9A407E4E7EA58671BC4EA30521">
    <w:name w:val="C8E03C9A407E4E7EA58671BC4EA30521"/>
    <w:rsid w:val="009F0162"/>
    <w:rPr>
      <w:lang w:val="en-CA" w:eastAsia="en-CA"/>
    </w:rPr>
  </w:style>
  <w:style w:type="paragraph" w:customStyle="1" w:styleId="44579D20162D408D9B314404C25F68CB">
    <w:name w:val="44579D20162D408D9B314404C25F68CB"/>
    <w:rsid w:val="009F0162"/>
    <w:rPr>
      <w:lang w:val="en-CA" w:eastAsia="en-CA"/>
    </w:rPr>
  </w:style>
  <w:style w:type="paragraph" w:customStyle="1" w:styleId="FD579B3CEC5945459948F90832CBBFEA">
    <w:name w:val="FD579B3CEC5945459948F90832CBBFEA"/>
    <w:rsid w:val="009F0162"/>
    <w:rPr>
      <w:lang w:val="en-CA" w:eastAsia="en-CA"/>
    </w:rPr>
  </w:style>
  <w:style w:type="paragraph" w:customStyle="1" w:styleId="F70BF688A69743DDB2CF54699E60C3A1">
    <w:name w:val="F70BF688A69743DDB2CF54699E60C3A1"/>
    <w:rsid w:val="009F0162"/>
    <w:rPr>
      <w:lang w:val="en-CA" w:eastAsia="en-CA"/>
    </w:rPr>
  </w:style>
  <w:style w:type="paragraph" w:customStyle="1" w:styleId="D42526692C17435A93E839960184E8FF">
    <w:name w:val="D42526692C17435A93E839960184E8FF"/>
    <w:rsid w:val="009F0162"/>
    <w:rPr>
      <w:lang w:val="en-CA" w:eastAsia="en-CA"/>
    </w:rPr>
  </w:style>
  <w:style w:type="paragraph" w:customStyle="1" w:styleId="15DE3E7A30BF477898A38309C4B40640">
    <w:name w:val="15DE3E7A30BF477898A38309C4B40640"/>
    <w:rsid w:val="009F0162"/>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6.xml>��< ? x m l   v e r s i o n = " 1 . 0 "   e n c o d i n g = " u t f - 1 6 " ? >  
 < N a v W o r d R e p o r t X m l P a r t   x m l n s = " u r n : m i c r o s o f t - d y n a m i c s - n a v / r e p o r t s / C A T _ S t a n d a r d _ P u r c h a s e _ O r d e r / 5 0 1 0 0 / " > 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A T A s s i g n e d U s e r I D F u l l N a m e > C A T A s s i g n e d U s e r I D F u l l N a m e < / C A T A s s i g n e d U s e r I D F u l l N a m e >  
         < C A T A s s i g n e d U s e r I D F u l l N a m e L b l > C A T A s s i g n e d U s e r I D F u l l N a m e L b l < / C A T A s s i g n e d U s e r I D F u l l N a m e L b l >  
         < C A T B l a n k e t O r d e r V e r s i o n N o > C A T B l a n k e t O r d e r V e r s i o n N o < / C A T B l a n k e t O r d e r V e r s i o n N o >  
         < C A T B l a n k e t O r d e r V e r s i o n N o C a p t i o n > C A T B l a n k e t O r d e r V e r s i o n N o C a p t i o n < / C A T B l a n k e t O r d e r V e r s i o n N o C a p t i o n >  
         < C A T B u y F r o m V e n d o r C o n t a c t N a m e > C A T B u y F r o m V e n d o r C o n t a c t N a m e < / C A T B u y F r o m V e n d o r C o n t a c t N a m e >  
         < C A T B u y F r o m V e n d o r C o n t a c t N a m e L b l > C A T B u y F r o m V e n d o r C o n t a c t N a m e L b l < / C A T B u y F r o m V e n d o r C o n t a c t N a m e L b l >  
         < C A T B u y F r o m V e n d o r E m a i l > C A T B u y F r o m V e n d o r E m a i l < / C A T B u y F r o m V e n d o r E m a i l >  
         < C A T B u y F r o m V e n d o r E m a i l L b l > C A T B u y F r o m V e n d o r E m a i l L b l < / C A T B u y F r o m V e n d o r E m a i l L b l >  
         < C A T B u y F r o m V e n d o r P h o n e N u m b e r > C A T B u y F r o m V e n d o r P h o n e N u m b e r < / C A T B u y F r o m V e n d o r P h o n e N u m b e r >  
         < C A T B u y F r o m V e n d o r P h o n e N u m b e r L b l > C A T B u y F r o m V e n d o r P h o n e N u m b e r L b l < / C A T B u y F r o m V e n d o r P h o n e N u m b e r L b l >  
         < C A T G e t P u r c h a s e r C o d e > C A T G e t P u r c h a s e r C o d e < / C A T G e t P u r c h a s e r C o d e >  
         < C A T G e t P u r c h a s e r C o d e C a p t i o n > C A T G e t P u r c h a s e r C o d e C a p t i o n < / C A T G e t P u r c h a s e r C o d e C a p t i o n >  
         < C A T G e t P u r c h a s e r E m a i l > C A T G e t P u r c h a s e r E m a i l < / C A T G e t P u r c h a s e r E m a i l >  
         < C A T G e t P u r c h a s e r E m a i l 2 > C A T G e t P u r c h a s e r E m a i l 2 < / C A T G e t P u r c h a s e r E m a i l 2 >  
         < C A T G e t P u r c h a s e r E m a i l 2 C a p t i o n > C A T G e t P u r c h a s e r E m a i l 2 C a p t i o n < / C A T G e t P u r c h a s e r E m a i l 2 C a p t i o n >  
         < C A T G e t P u r c h a s e r E m a i l C a p t i o n > C A T G e t P u r c h a s e r E m a i l C a p t i o n < / C A T G e t P u r c h a s e r E m a i l C a p t i o n >  
         < C A T G e t P u r c h a s e r J o b T i t l e > C A T G e t P u r c h a s e r J o b T i t l e < / C A T G e t P u r c h a s e r J o b T i t l e >  
         < C A T G e t P u r c h a s e r J o b T i t l e C a p t i o n > C A T G e t P u r c h a s e r J o b T i t l e C a p t i o n < / C A T G e t P u r c h a s e r J o b T i t l e C a p t i o n >  
         < C A T G e t P u r c h a s e r N a m e > C A T G e t P u r c h a s e r N a m e < / C A T G e t P u r c h a s e r N a m e >  
         < C A T G e t P u r c h a s e r N a m e C a p t i o n > C A T G e t P u r c h a s e r N a m e C a p t i o n < / C A T G e t P u r c h a s e r N a m e C a p t i o n >  
         < C A T G e t P u r c h a s e r P h o n e N o > C A T G e t P u r c h a s e r P h o n e N o < / C A T G e t P u r c h a s e r P h o n e N o >  
         < C A T G e t P u r c h a s e r P h o n e N o C a p t i o n > C A T G e t P u r c h a s e r P h o n e N o C a p t i o n < / C A T G e t P u r c h a s e r P h o n e N o C a p t i o n >  
         < C A T O r i g i n a l D o c D a t e > C A T O r i g i n a l D o c D a t e < / C A T O r i g i n a l D o c D a t e >  
         < C A T P u r c h a s e O r d e r V e r s i o n N o > C A T P u r c h a s e O r d e r V e r s i o n N o < / C A T P u r c h a s e O r d e r V e r s i o n N o >  
         < C A T P u r c h a s e O r d e r V e r s i o n N o C a p t i o n > C A T P u r c h a s e O r d e r V e r s i o n N o C a p t i o n < / C A T P u r c h a s e O r d e r V e r s i o n N o C a p t i o n >  
         < C A T P u r c h a s e r N a m e > C A T P u r c h a s e r N a m e < / C A T P u r c h a s e r N a m e >  
         < C A T P u r c h a s e r N a m e L b l > C A T P u r c h a s e r N a m e L b l < / C A T P u r c h a s e r N a m e L b l >  
         < C A T T r a n s p o r t M e t h o d D e s c r i p t i o n > C A T T r a n s p o r t M e t h o d D e s c r i p t i o n < / C A T T r a n s p o r t M e t h o d D e s c r i p t i o n > 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e n c y C o d e > C u r r e n c y C o d e < / C u r r e n c y C o d e > 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P r i c e _ L b l > I t e m U n i t P r i c e _ L b l < / I t e m U n i t P r i c e _ L b l >  
         < I t e m U n i t _ L b l > I t e m U n i t _ L b l < / I t e m U n i t 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t x t > P r i c e s I n c l V A T t x t < / P r i c e s I n c l V A T t x t >  
         < P r i c e s I n c l V A T _ P u r c h H e a d e r > P r i c e s I n c l V A T _ P u r c h H e a d e r < / P r i c e s I n c l V A T _ P u r c h H e a d e r >  
         < P r i c e s I n c l V A T _ P u r c h H e a d e r _ L b l > P r i c e s I n c l V A T _ P u r c h H e a d e r _ L b l < / P r i c e s I n c l V A T _ P u r c h H e a d e r _ L b l > 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Q u o t e N o > Q u o t e N o < / Q u o t e N o > 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h o r t c u t _ D i m e n s i o n _ 2 _ C o d e > S h o r t c u t _ D i m e n s i o n _ 2 _ C o d e < / S h o r t c u t _ D i m e n s i o n _ 2 _ C o d e >  
         < S u b t o t a l _ L b l > S u b t o t a l _ L b l < / S u b t o t a l _ L b l >  
         < T a x I d e n t T y p e C a p t i o n _ L b l > T a x I d e n t T y p e C a p t i o n _ L b l < / T a x I d e n t T y p e C a p t i o n _ L b l >  
         < T a x _ L b l > T a x _ L b l < / T a x _ L b l >  
         < T o C a p t i o n _ L b l > T o C a p t i o n _ L b l < / T o C a p t i o n _ L b l >  
         < T o t a l P r i c e C a p t i o n _ L b l > T o t a l P r i c e C a p t i o n _ L b l < / T o t a l P r i c e C a p t i o n _ L b l >  
         < T o t a l T a x L a b e l > T o t a l T a x L a b e l < / T o t a l T a x L a b e l >  
         < T o t a l _ L b l > T o t a l _ L b l < / T o t a l _ L b l >  
         < T r a n s p o r t a t i o n M e t h o d > T r a n s p o r t a t i o n M e t h o d < / T r a n s p o r t a t i o n M e t h o d >  
         < V A L V A T B a s e L C Y _ L b l > V A L V A T B a s e L C Y _ L b l < / V A L V A T B a s e L C Y _ L b l >  
         < V A T A m t L i n e I n v D i s c B a s e A m t _ L b l > V A T A m t L i n e I n v D i s c B a s e A m t _ L b l < / V A T A m t L i n e I n v D i s c B a s e A m t _ L b l >  
         < V A T A m t L i n e L i n e A m t _ L b l > V A T A m t L i n e L i n e A m t _ L b l < / V A T A m t L i n e L i n e A m t _ L b l >  
         < V A T A m t L i n e V A T A m t _ L b l > V A T A m t L i n e V A T A m t _ L b l < / V A T A m t L i n e V A T A m t _ L b l >  
         < V A T A m t L i n e V A T _ L b l > V A T A m t L i n e V A T _ L b l < / V A T A m t L i n e V A 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t x t > A l l o w I n v D i s c t x t < / A l l o w I n v D i s c t x t >  
             < A l l o w I n v D i s c _ P u r c h L i n e > A l l o w I n v D i s c _ P u r c h L i n e < / A l l o w I n v D i s c _ P u r c h L i n e > 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E x p e c t e d R e c e i p t D a t e > E x p e c t e d R e c e i p t D a t e < / E x p e c t e d R e c e i p t D a t e >  
             < E x p e c t e d R e c e i p t D a t e L b l > E x p e c t e d R e c e i p t D a t e L b l < / E x p e c t e d R e c e i p t D a t e L b l >  
             < I n v D i s c A m t _ P u r c h L i n e > I n v D i s c A m t _ P u r c h L i n e < / I n v D i s c A m t _ P u r c h L i n e >  
             < J o b N o _ P u r c h L i n e > J o b N o _ P u r c h L i n e < / J o b N o _ P u r c h L i n e >  
             < J o b N o _ P u r c h L i n e _ L b l > J o b N o _ P u r c h L i n e _ L b l < / J o b N o _ P u r c h L i n e _ L b l >  
             < J o b T a s k N o _ P u r c h L i n e > J o b T a s k N o _ P u r c h L i n e < / J o b T a s k N o _ P u r c h L i n e >  
             < J o b T a s k N o _ P u r c h L i n e _ L b l > J o b T a s k N o _ P u r c h L i n e _ L b l < / J o b T a s k N o _ P u r c h L i n e _ L b l >  
             < L i n e A m t T a x A m t I n v D i s c o u n t A m t > L i n e A m t T a x A m t I n v D i s c o u n t A m t < / L i n e A m t T a x A m t I n v D i s c o u n t A m t >  
             < L i n e A m t _ P u r c h L i n e > L i n e A m t _ P u r c h L i n e < / L i n e A m t _ P u r c h L i n e >  
             < L i n e D i s c _ P u r c h L i n e > L i n e D i s c _ P u r c h L i n e < / L i n e D i s c _ P u r c h L i n e >  
             < L i n e N o _ P u r c h L i n e > L i n e N o _ P u r c h L i n e < / L i n e N o _ P u r c h L i n e >  
             < N o _ P u r c h L i n e > N o _ P u r c h L i n e < / N o _ P u r c h L i n e >  
             < N o _ P u r c h L i n e _ L b l > N o _ P u r c h L i n e _ L b l < / N o _ P u r c h L i n e _ L b l >  
             < P l a n n e d R e c e i p t D a t e > P l a n n e d R e c e i p t D a t e < / P l a n n e d R e c e i p t D a t e >  
             < P l a n n e d R e c e i p t D a t e L b l > P l a n n e d R e c e i p t D a t e L b l < / P l a n n e d R e c e i p t D a t e L b l >  
             < P r o m i s e d R e c e i p t D a t e > P r o m i s e d R e c e i p t D a t e < / P r o m i s e d R e c e i p t D a t e >  
             < P r o m i s e d R e c e i p t D a t e L b l > P r o m i s e d R e c e i p t D a t e L b l < / P r o m i s e d R e c e i p t D a t e L b l >  
             < P u r c h L i n e L i n e D i s c _ L b l > P u r c h L i n e L i n e D i s c _ L b l < / P u r c h L i n e L i n e D i s c _ L b l >  
             < Q t y _ P u r c h L i n e > Q t y _ P u r c h L i n e < / Q t y _ P u r c h L i n e >  
             < Q t y _ P u r c h L i n e _ L b l > Q t y _ P u r c h L i n e _ L b l < / Q t y _ P u r c h L i n e _ L b l >  
             < R e q u e s t e d R e c e i p t D a t e > R e q u e s t e d R e c e i p t D a t e < / R e q u e s t e d R e c e i p t D a t e >  
             < R e q u e s t e d R e c e i p t D a t e L b l > R e q u e s t e d R e c e i p t D a t e L b l < / R e q u e s t e d R e c e i p t D a t e L b l >  
             < T o t a l I n c l V A T > T o t a l I n c l V A T < / T o t a l I n c l V A T >  
             < T y p e _ P u r c h L i n e > T y p e _ P u r c h L i n e < / T y p e _ P u r c h L i n e >  
             < U n i t P r i c e _ P u r c h L i n e > U n i t P r i c e _ P u r c h L i n e < / U n i t P r i c e _ P u r c h L i n e >  
             < U n i t P r i c e _ P u r c h L i n e _ L b l > U n i t P r i c e _ P u r c h L i n e _ L b l < / U n i t P r i c e _ P u r c h L i n e _ L b l > 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55ABBB56747B45A54B72BB0A2D4DBA" ma:contentTypeVersion="13" ma:contentTypeDescription="Create a new document." ma:contentTypeScope="" ma:versionID="c20f36974f7339017bbf7ed87ce7e045">
  <xsd:schema xmlns:xsd="http://www.w3.org/2001/XMLSchema" xmlns:xs="http://www.w3.org/2001/XMLSchema" xmlns:p="http://schemas.microsoft.com/office/2006/metadata/properties" xmlns:ns3="03596452-2674-4f05-84fb-c3bc0abee624" xmlns:ns4="bba6c426-ccc1-435d-bb25-7894791191e2" targetNamespace="http://schemas.microsoft.com/office/2006/metadata/properties" ma:root="true" ma:fieldsID="8171d5d9e59e02e67950d1787ee44455" ns3:_="" ns4:_="">
    <xsd:import namespace="03596452-2674-4f05-84fb-c3bc0abee624"/>
    <xsd:import namespace="bba6c426-ccc1-435d-bb25-7894791191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96452-2674-4f05-84fb-c3bc0abee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a6c426-ccc1-435d-bb25-7894791191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CADB9-6E03-4D4B-AB5C-851DC9643832}">
  <ds:schemaRefs>
    <ds:schemaRef ds:uri="http://schemas.openxmlformats.org/officeDocument/2006/bibliography"/>
  </ds:schemaRefs>
</ds:datastoreItem>
</file>

<file path=customXml/itemProps2.xml><?xml version="1.0" encoding="utf-8"?>
<ds:datastoreItem xmlns:ds="http://schemas.openxmlformats.org/officeDocument/2006/customXml" ds:itemID="{B8A0DF9E-1A98-4BCF-8011-CAC8B7F55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96452-2674-4f05-84fb-c3bc0abee624"/>
    <ds:schemaRef ds:uri="bba6c426-ccc1-435d-bb25-789479119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3156C7-4923-4EE2-AD54-116F20766DA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25E89BA-922D-4EB6-941D-3CD7E7C0C4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2020-03-20T15:30:00Z</dcterms:created>
  <dcterms:modified xsi:type="dcterms:W3CDTF">2020-10-09T21:53:00Z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0x0101007555ABBB56747B45A54B72BB0A2D4DBA</vt:lpwstr>
  </property>
</Properties>
</file>